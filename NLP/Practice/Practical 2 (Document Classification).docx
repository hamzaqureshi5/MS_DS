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9D7A5" w14:textId="77777777" w:rsidR="004D0D02" w:rsidRPr="004D0D02" w:rsidRDefault="004D0D02" w:rsidP="004D0D02">
      <w:pPr>
        <w:rPr>
          <w:sz w:val="28"/>
          <w:szCs w:val="28"/>
        </w:rPr>
      </w:pPr>
      <w:r w:rsidRPr="004D0D02">
        <w:rPr>
          <w:sz w:val="28"/>
          <w:szCs w:val="28"/>
        </w:rPr>
        <w:t>import pandas as pd</w:t>
      </w:r>
    </w:p>
    <w:p w14:paraId="3D02971B" w14:textId="77777777" w:rsidR="004D0D02" w:rsidRPr="004D0D02" w:rsidRDefault="004D0D02" w:rsidP="004D0D02">
      <w:pPr>
        <w:rPr>
          <w:sz w:val="28"/>
          <w:szCs w:val="28"/>
        </w:rPr>
      </w:pPr>
    </w:p>
    <w:p w14:paraId="276BA932" w14:textId="77777777" w:rsidR="004D0D02" w:rsidRPr="004D0D02" w:rsidRDefault="004D0D02" w:rsidP="004D0D02">
      <w:pPr>
        <w:rPr>
          <w:sz w:val="28"/>
          <w:szCs w:val="28"/>
        </w:rPr>
      </w:pPr>
      <w:r w:rsidRPr="004D0D02">
        <w:rPr>
          <w:sz w:val="28"/>
          <w:szCs w:val="28"/>
        </w:rPr>
        <w:t xml:space="preserve">data = </w:t>
      </w:r>
      <w:proofErr w:type="gramStart"/>
      <w:r w:rsidRPr="004D0D02">
        <w:rPr>
          <w:sz w:val="28"/>
          <w:szCs w:val="28"/>
        </w:rPr>
        <w:t>pd.read</w:t>
      </w:r>
      <w:proofErr w:type="gramEnd"/>
      <w:r w:rsidRPr="004D0D02">
        <w:rPr>
          <w:sz w:val="28"/>
          <w:szCs w:val="28"/>
        </w:rPr>
        <w:t>_csv('https://raw.githubusercontent.com/mohitgupta-omg/Kaggle-SMS-Spam-Collection-Dataset-/master/spam.csv', encoding='latin-1')</w:t>
      </w:r>
    </w:p>
    <w:p w14:paraId="6846BA74" w14:textId="77777777" w:rsidR="004D0D02" w:rsidRPr="004D0D02" w:rsidRDefault="004D0D02" w:rsidP="004D0D02">
      <w:pPr>
        <w:rPr>
          <w:sz w:val="28"/>
          <w:szCs w:val="28"/>
        </w:rPr>
      </w:pPr>
    </w:p>
    <w:p w14:paraId="1C33D9E8" w14:textId="7C6BE56E" w:rsidR="000F120A" w:rsidRPr="004D0D02" w:rsidRDefault="004D0D02" w:rsidP="004D0D02">
      <w:pPr>
        <w:rPr>
          <w:sz w:val="28"/>
          <w:szCs w:val="28"/>
        </w:rPr>
      </w:pPr>
      <w:proofErr w:type="spellStart"/>
      <w:proofErr w:type="gramStart"/>
      <w:r w:rsidRPr="004D0D02">
        <w:rPr>
          <w:sz w:val="28"/>
          <w:szCs w:val="28"/>
        </w:rPr>
        <w:t>data.head</w:t>
      </w:r>
      <w:proofErr w:type="spellEnd"/>
      <w:proofErr w:type="gramEnd"/>
      <w:r w:rsidRPr="004D0D02">
        <w:rPr>
          <w:sz w:val="28"/>
          <w:szCs w:val="28"/>
        </w:rPr>
        <w:t>()</w:t>
      </w:r>
    </w:p>
    <w:p w14:paraId="126937E9" w14:textId="77777777" w:rsidR="004D0D02" w:rsidRDefault="004D0D02" w:rsidP="004D0D02"/>
    <w:p w14:paraId="6D67F03E" w14:textId="77777777" w:rsidR="004D0D02" w:rsidRDefault="004D0D02" w:rsidP="004D0D02"/>
    <w:p w14:paraId="4199BEE2" w14:textId="77777777" w:rsidR="005725CB" w:rsidRPr="005725CB" w:rsidRDefault="005725CB" w:rsidP="005725CB">
      <w:pPr>
        <w:rPr>
          <w:sz w:val="28"/>
          <w:szCs w:val="28"/>
        </w:rPr>
      </w:pPr>
      <w:r w:rsidRPr="005725CB">
        <w:rPr>
          <w:sz w:val="28"/>
          <w:szCs w:val="28"/>
        </w:rPr>
        <w:br/>
      </w:r>
    </w:p>
    <w:p w14:paraId="423CAAFC" w14:textId="77777777" w:rsidR="005725CB" w:rsidRPr="005725CB" w:rsidRDefault="005725CB" w:rsidP="005725CB">
      <w:pPr>
        <w:rPr>
          <w:sz w:val="28"/>
          <w:szCs w:val="28"/>
        </w:rPr>
      </w:pPr>
      <w:proofErr w:type="spellStart"/>
      <w:proofErr w:type="gramStart"/>
      <w:r w:rsidRPr="005725CB">
        <w:rPr>
          <w:sz w:val="28"/>
          <w:szCs w:val="28"/>
        </w:rPr>
        <w:t>data.drop</w:t>
      </w:r>
      <w:proofErr w:type="spellEnd"/>
      <w:proofErr w:type="gramEnd"/>
      <w:r w:rsidRPr="005725CB">
        <w:rPr>
          <w:sz w:val="28"/>
          <w:szCs w:val="28"/>
        </w:rPr>
        <w:t xml:space="preserve">(['Unnamed: 2', 'Unnamed: 3', 'Unnamed: 4'], axis=1, </w:t>
      </w:r>
      <w:proofErr w:type="spellStart"/>
      <w:r w:rsidRPr="005725CB">
        <w:rPr>
          <w:sz w:val="28"/>
          <w:szCs w:val="28"/>
        </w:rPr>
        <w:t>inplace</w:t>
      </w:r>
      <w:proofErr w:type="spellEnd"/>
      <w:r w:rsidRPr="005725CB">
        <w:rPr>
          <w:sz w:val="28"/>
          <w:szCs w:val="28"/>
        </w:rPr>
        <w:t>=True)</w:t>
      </w:r>
    </w:p>
    <w:p w14:paraId="2C7858F2" w14:textId="77777777" w:rsidR="005725CB" w:rsidRPr="005725CB" w:rsidRDefault="005725CB" w:rsidP="005725CB">
      <w:pPr>
        <w:rPr>
          <w:sz w:val="28"/>
          <w:szCs w:val="28"/>
        </w:rPr>
      </w:pPr>
    </w:p>
    <w:p w14:paraId="1FF8F5C3" w14:textId="77777777" w:rsidR="005725CB" w:rsidRPr="005725CB" w:rsidRDefault="005725CB" w:rsidP="005725CB">
      <w:pPr>
        <w:rPr>
          <w:sz w:val="28"/>
          <w:szCs w:val="28"/>
        </w:rPr>
      </w:pPr>
      <w:proofErr w:type="spellStart"/>
      <w:proofErr w:type="gramStart"/>
      <w:r w:rsidRPr="005725CB">
        <w:rPr>
          <w:sz w:val="28"/>
          <w:szCs w:val="28"/>
        </w:rPr>
        <w:t>data.columns</w:t>
      </w:r>
      <w:proofErr w:type="spellEnd"/>
      <w:proofErr w:type="gramEnd"/>
      <w:r w:rsidRPr="005725CB">
        <w:rPr>
          <w:sz w:val="28"/>
          <w:szCs w:val="28"/>
        </w:rPr>
        <w:t xml:space="preserve"> = ['label', 'text']</w:t>
      </w:r>
    </w:p>
    <w:p w14:paraId="2CF8F602" w14:textId="77777777" w:rsidR="005725CB" w:rsidRPr="005725CB" w:rsidRDefault="005725CB" w:rsidP="005725CB">
      <w:pPr>
        <w:rPr>
          <w:sz w:val="28"/>
          <w:szCs w:val="28"/>
        </w:rPr>
      </w:pPr>
    </w:p>
    <w:p w14:paraId="31AF29FB" w14:textId="59F99848" w:rsidR="004D0D02" w:rsidRDefault="004D0D02" w:rsidP="004D0D02">
      <w:pPr>
        <w:rPr>
          <w:sz w:val="28"/>
          <w:szCs w:val="28"/>
        </w:rPr>
      </w:pPr>
      <w:proofErr w:type="spellStart"/>
      <w:proofErr w:type="gramStart"/>
      <w:r w:rsidRPr="002D5277">
        <w:rPr>
          <w:sz w:val="28"/>
          <w:szCs w:val="28"/>
        </w:rPr>
        <w:t>data.head</w:t>
      </w:r>
      <w:proofErr w:type="spellEnd"/>
      <w:proofErr w:type="gramEnd"/>
      <w:r w:rsidRPr="002D5277">
        <w:rPr>
          <w:sz w:val="28"/>
          <w:szCs w:val="28"/>
        </w:rPr>
        <w:t>()</w:t>
      </w:r>
    </w:p>
    <w:p w14:paraId="79CF93B0" w14:textId="77777777" w:rsidR="00A46532" w:rsidRDefault="00A46532" w:rsidP="004D0D02">
      <w:pPr>
        <w:rPr>
          <w:sz w:val="28"/>
          <w:szCs w:val="28"/>
        </w:rPr>
      </w:pPr>
    </w:p>
    <w:p w14:paraId="61274191" w14:textId="77777777" w:rsidR="00A46532" w:rsidRDefault="00A46532" w:rsidP="004D0D02">
      <w:pPr>
        <w:rPr>
          <w:sz w:val="28"/>
          <w:szCs w:val="28"/>
        </w:rPr>
      </w:pPr>
    </w:p>
    <w:p w14:paraId="639930D7" w14:textId="77777777" w:rsidR="00A46532" w:rsidRPr="00A46532" w:rsidRDefault="00A46532" w:rsidP="00A46532">
      <w:pPr>
        <w:rPr>
          <w:b/>
          <w:bCs/>
          <w:sz w:val="28"/>
          <w:szCs w:val="28"/>
        </w:rPr>
      </w:pPr>
      <w:r w:rsidRPr="00A46532">
        <w:rPr>
          <w:b/>
          <w:bCs/>
          <w:sz w:val="28"/>
          <w:szCs w:val="28"/>
        </w:rPr>
        <w:t>Exploratory Data Analysis (EDA)</w:t>
      </w:r>
    </w:p>
    <w:p w14:paraId="06F3A6D0" w14:textId="77777777" w:rsidR="00A46532" w:rsidRPr="00A46532" w:rsidRDefault="00A46532" w:rsidP="00A46532">
      <w:pPr>
        <w:rPr>
          <w:sz w:val="28"/>
          <w:szCs w:val="28"/>
        </w:rPr>
      </w:pPr>
      <w:r w:rsidRPr="00A46532">
        <w:rPr>
          <w:sz w:val="28"/>
          <w:szCs w:val="28"/>
        </w:rPr>
        <w:t>Let’s do some basic EDA to see if there are missing values in the dataset and what’s the target balance.</w:t>
      </w:r>
    </w:p>
    <w:p w14:paraId="4C5332F5" w14:textId="77777777" w:rsidR="00A46532" w:rsidRPr="00A46532" w:rsidRDefault="00A46532" w:rsidP="00A46532">
      <w:pPr>
        <w:rPr>
          <w:sz w:val="28"/>
          <w:szCs w:val="28"/>
        </w:rPr>
      </w:pPr>
      <w:r w:rsidRPr="00A46532">
        <w:rPr>
          <w:sz w:val="28"/>
          <w:szCs w:val="28"/>
        </w:rPr>
        <w:t xml:space="preserve"># </w:t>
      </w:r>
      <w:proofErr w:type="gramStart"/>
      <w:r w:rsidRPr="00A46532">
        <w:rPr>
          <w:sz w:val="28"/>
          <w:szCs w:val="28"/>
        </w:rPr>
        <w:t>check</w:t>
      </w:r>
      <w:proofErr w:type="gramEnd"/>
      <w:r w:rsidRPr="00A46532">
        <w:rPr>
          <w:sz w:val="28"/>
          <w:szCs w:val="28"/>
        </w:rPr>
        <w:t xml:space="preserve"> missing values</w:t>
      </w:r>
    </w:p>
    <w:p w14:paraId="2ED6C017" w14:textId="77777777" w:rsidR="00A46532" w:rsidRPr="00A46532" w:rsidRDefault="00A46532" w:rsidP="00A46532">
      <w:pPr>
        <w:rPr>
          <w:sz w:val="28"/>
          <w:szCs w:val="28"/>
        </w:rPr>
      </w:pPr>
    </w:p>
    <w:p w14:paraId="7F93F916" w14:textId="77777777" w:rsidR="00A46532" w:rsidRPr="00A46532" w:rsidRDefault="00A46532" w:rsidP="00A46532">
      <w:pPr>
        <w:rPr>
          <w:sz w:val="28"/>
          <w:szCs w:val="28"/>
        </w:rPr>
      </w:pPr>
      <w:proofErr w:type="spellStart"/>
      <w:proofErr w:type="gramStart"/>
      <w:r w:rsidRPr="00A46532">
        <w:rPr>
          <w:sz w:val="28"/>
          <w:szCs w:val="28"/>
        </w:rPr>
        <w:t>data.isna</w:t>
      </w:r>
      <w:proofErr w:type="spellEnd"/>
      <w:proofErr w:type="gramEnd"/>
      <w:r w:rsidRPr="00A46532">
        <w:rPr>
          <w:sz w:val="28"/>
          <w:szCs w:val="28"/>
        </w:rPr>
        <w:t>().sum()</w:t>
      </w:r>
    </w:p>
    <w:p w14:paraId="5A354999" w14:textId="77777777" w:rsidR="00A46532" w:rsidRDefault="00A46532" w:rsidP="004D0D02">
      <w:pPr>
        <w:rPr>
          <w:sz w:val="28"/>
          <w:szCs w:val="28"/>
        </w:rPr>
      </w:pPr>
    </w:p>
    <w:p w14:paraId="0E2BCA79" w14:textId="77777777" w:rsidR="00954C6E" w:rsidRDefault="00954C6E" w:rsidP="004D0D02">
      <w:pPr>
        <w:rPr>
          <w:sz w:val="28"/>
          <w:szCs w:val="28"/>
        </w:rPr>
      </w:pPr>
    </w:p>
    <w:p w14:paraId="50A89578" w14:textId="77777777" w:rsidR="00954C6E" w:rsidRPr="00954C6E" w:rsidRDefault="00954C6E" w:rsidP="00954C6E">
      <w:pPr>
        <w:rPr>
          <w:sz w:val="28"/>
          <w:szCs w:val="28"/>
        </w:rPr>
      </w:pPr>
      <w:proofErr w:type="spellStart"/>
      <w:proofErr w:type="gramStart"/>
      <w:r w:rsidRPr="00954C6E">
        <w:rPr>
          <w:sz w:val="28"/>
          <w:szCs w:val="28"/>
        </w:rPr>
        <w:t>data.shape</w:t>
      </w:r>
      <w:proofErr w:type="spellEnd"/>
      <w:proofErr w:type="gramEnd"/>
    </w:p>
    <w:p w14:paraId="7637542F" w14:textId="77777777" w:rsidR="00621AA1" w:rsidRDefault="00621AA1" w:rsidP="00621AA1">
      <w:pPr>
        <w:rPr>
          <w:sz w:val="28"/>
          <w:szCs w:val="28"/>
        </w:rPr>
      </w:pPr>
    </w:p>
    <w:p w14:paraId="3F402218" w14:textId="77777777" w:rsidR="00621AA1" w:rsidRDefault="00621AA1" w:rsidP="00621AA1">
      <w:pPr>
        <w:rPr>
          <w:sz w:val="28"/>
          <w:szCs w:val="28"/>
        </w:rPr>
      </w:pPr>
    </w:p>
    <w:p w14:paraId="1DC8D509" w14:textId="43A58084" w:rsidR="00621AA1" w:rsidRDefault="00621AA1" w:rsidP="00621AA1">
      <w:pPr>
        <w:rPr>
          <w:sz w:val="28"/>
          <w:szCs w:val="28"/>
        </w:rPr>
      </w:pPr>
      <w:r w:rsidRPr="00621AA1">
        <w:rPr>
          <w:sz w:val="28"/>
          <w:szCs w:val="28"/>
        </w:rPr>
        <w:t>data['label'].</w:t>
      </w:r>
      <w:proofErr w:type="spellStart"/>
      <w:r w:rsidRPr="00621AA1">
        <w:rPr>
          <w:sz w:val="28"/>
          <w:szCs w:val="28"/>
        </w:rPr>
        <w:t>value_</w:t>
      </w:r>
      <w:proofErr w:type="gramStart"/>
      <w:r w:rsidRPr="00621AA1">
        <w:rPr>
          <w:sz w:val="28"/>
          <w:szCs w:val="28"/>
        </w:rPr>
        <w:t>counts</w:t>
      </w:r>
      <w:proofErr w:type="spellEnd"/>
      <w:r w:rsidRPr="00621AA1">
        <w:rPr>
          <w:sz w:val="28"/>
          <w:szCs w:val="28"/>
        </w:rPr>
        <w:t>(</w:t>
      </w:r>
      <w:proofErr w:type="gramEnd"/>
      <w:r w:rsidRPr="00621AA1">
        <w:rPr>
          <w:sz w:val="28"/>
          <w:szCs w:val="28"/>
        </w:rPr>
        <w:t>normalize = True).</w:t>
      </w:r>
      <w:proofErr w:type="spellStart"/>
      <w:r w:rsidRPr="00621AA1">
        <w:rPr>
          <w:sz w:val="28"/>
          <w:szCs w:val="28"/>
        </w:rPr>
        <w:t>plot.bar</w:t>
      </w:r>
      <w:proofErr w:type="spellEnd"/>
      <w:r w:rsidRPr="00621AA1">
        <w:rPr>
          <w:sz w:val="28"/>
          <w:szCs w:val="28"/>
        </w:rPr>
        <w:t>()</w:t>
      </w:r>
    </w:p>
    <w:p w14:paraId="3EB09BD3" w14:textId="77777777" w:rsidR="00621AA1" w:rsidRDefault="00621AA1" w:rsidP="00621AA1">
      <w:pPr>
        <w:rPr>
          <w:sz w:val="28"/>
          <w:szCs w:val="28"/>
        </w:rPr>
      </w:pPr>
    </w:p>
    <w:p w14:paraId="385EF925" w14:textId="77777777" w:rsidR="00E932E7" w:rsidRPr="00E932E7" w:rsidRDefault="00E932E7" w:rsidP="00E932E7">
      <w:pPr>
        <w:rPr>
          <w:b/>
          <w:bCs/>
          <w:sz w:val="28"/>
          <w:szCs w:val="28"/>
        </w:rPr>
      </w:pPr>
      <w:r w:rsidRPr="00E932E7">
        <w:rPr>
          <w:b/>
          <w:bCs/>
          <w:sz w:val="28"/>
          <w:szCs w:val="28"/>
        </w:rPr>
        <w:t>Text Preprocessing</w:t>
      </w:r>
    </w:p>
    <w:p w14:paraId="2E88C0BB" w14:textId="77777777" w:rsidR="00E932E7" w:rsidRPr="00E932E7" w:rsidRDefault="00E932E7" w:rsidP="00E932E7">
      <w:pPr>
        <w:rPr>
          <w:sz w:val="28"/>
          <w:szCs w:val="28"/>
        </w:rPr>
      </w:pPr>
      <w:r w:rsidRPr="00E932E7">
        <w:rPr>
          <w:sz w:val="28"/>
          <w:szCs w:val="28"/>
        </w:rPr>
        <w:t>This is where all text cleaning takes place. It’s a loop that iterates through all 5,572 documents and does the following:</w:t>
      </w:r>
    </w:p>
    <w:p w14:paraId="4F5699ED" w14:textId="77777777" w:rsidR="00E932E7" w:rsidRPr="00E932E7" w:rsidRDefault="00E932E7" w:rsidP="00E932E7">
      <w:pPr>
        <w:numPr>
          <w:ilvl w:val="0"/>
          <w:numId w:val="1"/>
        </w:numPr>
        <w:rPr>
          <w:sz w:val="28"/>
          <w:szCs w:val="28"/>
        </w:rPr>
      </w:pPr>
      <w:r w:rsidRPr="00E932E7">
        <w:rPr>
          <w:sz w:val="28"/>
          <w:szCs w:val="28"/>
        </w:rPr>
        <w:t>Remove all special characters</w:t>
      </w:r>
    </w:p>
    <w:p w14:paraId="485C0AB0" w14:textId="77777777" w:rsidR="00E932E7" w:rsidRPr="00E932E7" w:rsidRDefault="00E932E7" w:rsidP="00E932E7">
      <w:pPr>
        <w:numPr>
          <w:ilvl w:val="0"/>
          <w:numId w:val="1"/>
        </w:numPr>
        <w:rPr>
          <w:sz w:val="28"/>
          <w:szCs w:val="28"/>
        </w:rPr>
      </w:pPr>
      <w:r w:rsidRPr="00E932E7">
        <w:rPr>
          <w:sz w:val="28"/>
          <w:szCs w:val="28"/>
        </w:rPr>
        <w:t>Lowercase all the words</w:t>
      </w:r>
    </w:p>
    <w:p w14:paraId="0E12E9DE" w14:textId="77777777" w:rsidR="00E932E7" w:rsidRPr="00E932E7" w:rsidRDefault="00E932E7" w:rsidP="00E932E7">
      <w:pPr>
        <w:numPr>
          <w:ilvl w:val="0"/>
          <w:numId w:val="1"/>
        </w:numPr>
        <w:rPr>
          <w:sz w:val="28"/>
          <w:szCs w:val="28"/>
        </w:rPr>
      </w:pPr>
      <w:r w:rsidRPr="00E932E7">
        <w:rPr>
          <w:sz w:val="28"/>
          <w:szCs w:val="28"/>
        </w:rPr>
        <w:t>Tokenize</w:t>
      </w:r>
    </w:p>
    <w:p w14:paraId="06A29AA8" w14:textId="77777777" w:rsidR="00E932E7" w:rsidRPr="00E932E7" w:rsidRDefault="00E932E7" w:rsidP="00E932E7">
      <w:pPr>
        <w:numPr>
          <w:ilvl w:val="0"/>
          <w:numId w:val="1"/>
        </w:numPr>
        <w:rPr>
          <w:sz w:val="28"/>
          <w:szCs w:val="28"/>
        </w:rPr>
      </w:pPr>
      <w:r w:rsidRPr="00E932E7">
        <w:rPr>
          <w:sz w:val="28"/>
          <w:szCs w:val="28"/>
        </w:rPr>
        <w:t xml:space="preserve">Remove </w:t>
      </w:r>
      <w:proofErr w:type="spellStart"/>
      <w:r w:rsidRPr="00E932E7">
        <w:rPr>
          <w:sz w:val="28"/>
          <w:szCs w:val="28"/>
        </w:rPr>
        <w:t>stopwords</w:t>
      </w:r>
      <w:proofErr w:type="spellEnd"/>
    </w:p>
    <w:p w14:paraId="2713CA91" w14:textId="77777777" w:rsidR="00E932E7" w:rsidRPr="00E932E7" w:rsidRDefault="00E932E7" w:rsidP="00E932E7">
      <w:pPr>
        <w:numPr>
          <w:ilvl w:val="0"/>
          <w:numId w:val="1"/>
        </w:numPr>
        <w:rPr>
          <w:sz w:val="28"/>
          <w:szCs w:val="28"/>
        </w:rPr>
      </w:pPr>
      <w:r w:rsidRPr="00E932E7">
        <w:rPr>
          <w:sz w:val="28"/>
          <w:szCs w:val="28"/>
        </w:rPr>
        <w:t>Lemmatize</w:t>
      </w:r>
    </w:p>
    <w:p w14:paraId="3D4EE49C" w14:textId="77777777" w:rsidR="00E932E7" w:rsidRPr="00E932E7" w:rsidRDefault="00E932E7" w:rsidP="00E932E7">
      <w:pPr>
        <w:rPr>
          <w:sz w:val="28"/>
          <w:szCs w:val="28"/>
        </w:rPr>
      </w:pPr>
      <w:r w:rsidRPr="00E932E7">
        <w:rPr>
          <w:sz w:val="28"/>
          <w:szCs w:val="28"/>
        </w:rPr>
        <w:t># text preprocessing</w:t>
      </w:r>
    </w:p>
    <w:p w14:paraId="16A4F689" w14:textId="77777777" w:rsidR="00E932E7" w:rsidRPr="00E932E7" w:rsidRDefault="00E932E7" w:rsidP="00E932E7">
      <w:pPr>
        <w:rPr>
          <w:sz w:val="28"/>
          <w:szCs w:val="28"/>
        </w:rPr>
      </w:pPr>
    </w:p>
    <w:p w14:paraId="5192B2A5" w14:textId="77777777" w:rsidR="00E932E7" w:rsidRPr="00E932E7" w:rsidRDefault="00E932E7" w:rsidP="00E932E7">
      <w:pPr>
        <w:rPr>
          <w:sz w:val="28"/>
          <w:szCs w:val="28"/>
        </w:rPr>
      </w:pPr>
    </w:p>
    <w:p w14:paraId="03DC4BB9" w14:textId="77777777" w:rsidR="00E932E7" w:rsidRPr="00E932E7" w:rsidRDefault="00E932E7" w:rsidP="00E932E7">
      <w:pPr>
        <w:rPr>
          <w:sz w:val="28"/>
          <w:szCs w:val="28"/>
        </w:rPr>
      </w:pPr>
    </w:p>
    <w:p w14:paraId="35519B46" w14:textId="77777777" w:rsidR="00E932E7" w:rsidRPr="00E932E7" w:rsidRDefault="00E932E7" w:rsidP="00E932E7">
      <w:pPr>
        <w:rPr>
          <w:sz w:val="28"/>
          <w:szCs w:val="28"/>
        </w:rPr>
      </w:pPr>
    </w:p>
    <w:p w14:paraId="16BEA692" w14:textId="77777777" w:rsidR="00E932E7" w:rsidRPr="00E932E7" w:rsidRDefault="00E932E7" w:rsidP="00E932E7">
      <w:pPr>
        <w:rPr>
          <w:sz w:val="28"/>
          <w:szCs w:val="28"/>
        </w:rPr>
      </w:pPr>
      <w:r w:rsidRPr="00E932E7">
        <w:rPr>
          <w:sz w:val="28"/>
          <w:szCs w:val="28"/>
        </w:rPr>
        <w:t xml:space="preserve"># </w:t>
      </w:r>
      <w:proofErr w:type="gramStart"/>
      <w:r w:rsidRPr="00E932E7">
        <w:rPr>
          <w:sz w:val="28"/>
          <w:szCs w:val="28"/>
        </w:rPr>
        <w:t>download</w:t>
      </w:r>
      <w:proofErr w:type="gramEnd"/>
      <w:r w:rsidRPr="00E932E7">
        <w:rPr>
          <w:sz w:val="28"/>
          <w:szCs w:val="28"/>
        </w:rPr>
        <w:t xml:space="preserve"> </w:t>
      </w:r>
      <w:proofErr w:type="spellStart"/>
      <w:r w:rsidRPr="00E932E7">
        <w:rPr>
          <w:sz w:val="28"/>
          <w:szCs w:val="28"/>
        </w:rPr>
        <w:t>nltk</w:t>
      </w:r>
      <w:proofErr w:type="spellEnd"/>
    </w:p>
    <w:p w14:paraId="2B08F639" w14:textId="77777777" w:rsidR="00E932E7" w:rsidRPr="00E932E7" w:rsidRDefault="00E932E7" w:rsidP="00E932E7">
      <w:pPr>
        <w:rPr>
          <w:sz w:val="28"/>
          <w:szCs w:val="28"/>
        </w:rPr>
      </w:pPr>
    </w:p>
    <w:p w14:paraId="11DAB19E" w14:textId="77777777" w:rsidR="00E932E7" w:rsidRPr="00E932E7" w:rsidRDefault="00E932E7" w:rsidP="00E932E7">
      <w:pPr>
        <w:rPr>
          <w:sz w:val="28"/>
          <w:szCs w:val="28"/>
        </w:rPr>
      </w:pPr>
      <w:r w:rsidRPr="00E932E7">
        <w:rPr>
          <w:sz w:val="28"/>
          <w:szCs w:val="28"/>
        </w:rPr>
        <w:t xml:space="preserve">import </w:t>
      </w:r>
      <w:proofErr w:type="spellStart"/>
      <w:r w:rsidRPr="00E932E7">
        <w:rPr>
          <w:sz w:val="28"/>
          <w:szCs w:val="28"/>
        </w:rPr>
        <w:t>nltk</w:t>
      </w:r>
      <w:proofErr w:type="spellEnd"/>
    </w:p>
    <w:p w14:paraId="0DDCA3C3" w14:textId="77777777" w:rsidR="00E932E7" w:rsidRPr="00E932E7" w:rsidRDefault="00E932E7" w:rsidP="00E932E7">
      <w:pPr>
        <w:rPr>
          <w:sz w:val="28"/>
          <w:szCs w:val="28"/>
        </w:rPr>
      </w:pPr>
    </w:p>
    <w:p w14:paraId="64832D81" w14:textId="77777777" w:rsidR="00E932E7" w:rsidRPr="00E932E7" w:rsidRDefault="00E932E7" w:rsidP="00E932E7">
      <w:pPr>
        <w:rPr>
          <w:sz w:val="28"/>
          <w:szCs w:val="28"/>
        </w:rPr>
      </w:pPr>
      <w:proofErr w:type="spellStart"/>
      <w:proofErr w:type="gramStart"/>
      <w:r w:rsidRPr="00E932E7">
        <w:rPr>
          <w:sz w:val="28"/>
          <w:szCs w:val="28"/>
        </w:rPr>
        <w:t>nltk.download</w:t>
      </w:r>
      <w:proofErr w:type="spellEnd"/>
      <w:proofErr w:type="gramEnd"/>
      <w:r w:rsidRPr="00E932E7">
        <w:rPr>
          <w:sz w:val="28"/>
          <w:szCs w:val="28"/>
        </w:rPr>
        <w:t>('all')</w:t>
      </w:r>
    </w:p>
    <w:p w14:paraId="17759A83" w14:textId="77777777" w:rsidR="00E932E7" w:rsidRPr="00E932E7" w:rsidRDefault="00E932E7" w:rsidP="00E932E7">
      <w:pPr>
        <w:rPr>
          <w:sz w:val="28"/>
          <w:szCs w:val="28"/>
        </w:rPr>
      </w:pPr>
    </w:p>
    <w:p w14:paraId="15B5559B" w14:textId="77777777" w:rsidR="00E932E7" w:rsidRPr="00E932E7" w:rsidRDefault="00E932E7" w:rsidP="00E932E7">
      <w:pPr>
        <w:rPr>
          <w:sz w:val="28"/>
          <w:szCs w:val="28"/>
        </w:rPr>
      </w:pPr>
    </w:p>
    <w:p w14:paraId="68A1CFC2" w14:textId="77777777" w:rsidR="00E932E7" w:rsidRPr="00E932E7" w:rsidRDefault="00E932E7" w:rsidP="00E932E7">
      <w:pPr>
        <w:rPr>
          <w:sz w:val="28"/>
          <w:szCs w:val="28"/>
        </w:rPr>
      </w:pPr>
    </w:p>
    <w:p w14:paraId="22AC2503" w14:textId="77777777" w:rsidR="00E932E7" w:rsidRPr="00E932E7" w:rsidRDefault="00E932E7" w:rsidP="00E932E7">
      <w:pPr>
        <w:rPr>
          <w:sz w:val="28"/>
          <w:szCs w:val="28"/>
        </w:rPr>
      </w:pPr>
    </w:p>
    <w:p w14:paraId="4114AE45" w14:textId="77777777" w:rsidR="00E932E7" w:rsidRPr="00E932E7" w:rsidRDefault="00E932E7" w:rsidP="00E932E7">
      <w:pPr>
        <w:rPr>
          <w:sz w:val="28"/>
          <w:szCs w:val="28"/>
        </w:rPr>
      </w:pPr>
      <w:r w:rsidRPr="00E932E7">
        <w:rPr>
          <w:sz w:val="28"/>
          <w:szCs w:val="28"/>
        </w:rPr>
        <w:t xml:space="preserve"># </w:t>
      </w:r>
      <w:proofErr w:type="gramStart"/>
      <w:r w:rsidRPr="00E932E7">
        <w:rPr>
          <w:sz w:val="28"/>
          <w:szCs w:val="28"/>
        </w:rPr>
        <w:t>create</w:t>
      </w:r>
      <w:proofErr w:type="gramEnd"/>
      <w:r w:rsidRPr="00E932E7">
        <w:rPr>
          <w:sz w:val="28"/>
          <w:szCs w:val="28"/>
        </w:rPr>
        <w:t xml:space="preserve"> a list text</w:t>
      </w:r>
    </w:p>
    <w:p w14:paraId="516E6029" w14:textId="77777777" w:rsidR="00E932E7" w:rsidRPr="00E932E7" w:rsidRDefault="00E932E7" w:rsidP="00E932E7">
      <w:pPr>
        <w:rPr>
          <w:sz w:val="28"/>
          <w:szCs w:val="28"/>
        </w:rPr>
      </w:pPr>
    </w:p>
    <w:p w14:paraId="126BEF98" w14:textId="77777777" w:rsidR="00E932E7" w:rsidRPr="00E932E7" w:rsidRDefault="00E932E7" w:rsidP="00E932E7">
      <w:pPr>
        <w:rPr>
          <w:sz w:val="28"/>
          <w:szCs w:val="28"/>
        </w:rPr>
      </w:pPr>
      <w:r w:rsidRPr="00E932E7">
        <w:rPr>
          <w:sz w:val="28"/>
          <w:szCs w:val="28"/>
        </w:rPr>
        <w:t>text = list(data['text'])</w:t>
      </w:r>
    </w:p>
    <w:p w14:paraId="51D366DF" w14:textId="77777777" w:rsidR="00E932E7" w:rsidRPr="00E932E7" w:rsidRDefault="00E932E7" w:rsidP="00E932E7">
      <w:pPr>
        <w:rPr>
          <w:sz w:val="28"/>
          <w:szCs w:val="28"/>
        </w:rPr>
      </w:pPr>
    </w:p>
    <w:p w14:paraId="361E4BE2" w14:textId="77777777" w:rsidR="00E932E7" w:rsidRPr="00E932E7" w:rsidRDefault="00E932E7" w:rsidP="00E932E7">
      <w:pPr>
        <w:rPr>
          <w:sz w:val="28"/>
          <w:szCs w:val="28"/>
        </w:rPr>
      </w:pPr>
    </w:p>
    <w:p w14:paraId="4351F2E5" w14:textId="77777777" w:rsidR="00E932E7" w:rsidRPr="00E932E7" w:rsidRDefault="00E932E7" w:rsidP="00E932E7">
      <w:pPr>
        <w:rPr>
          <w:sz w:val="28"/>
          <w:szCs w:val="28"/>
        </w:rPr>
      </w:pPr>
    </w:p>
    <w:p w14:paraId="39E01435" w14:textId="77777777" w:rsidR="00E932E7" w:rsidRPr="00E932E7" w:rsidRDefault="00E932E7" w:rsidP="00E932E7">
      <w:pPr>
        <w:rPr>
          <w:sz w:val="28"/>
          <w:szCs w:val="28"/>
        </w:rPr>
      </w:pPr>
    </w:p>
    <w:p w14:paraId="64740700" w14:textId="77777777" w:rsidR="00E932E7" w:rsidRPr="00E932E7" w:rsidRDefault="00E932E7" w:rsidP="00E932E7">
      <w:pPr>
        <w:rPr>
          <w:sz w:val="28"/>
          <w:szCs w:val="28"/>
        </w:rPr>
      </w:pPr>
      <w:r w:rsidRPr="00E932E7">
        <w:rPr>
          <w:sz w:val="28"/>
          <w:szCs w:val="28"/>
        </w:rPr>
        <w:t># preprocessing loop</w:t>
      </w:r>
    </w:p>
    <w:p w14:paraId="523D6B5B" w14:textId="77777777" w:rsidR="00E932E7" w:rsidRPr="00E932E7" w:rsidRDefault="00E932E7" w:rsidP="00E932E7">
      <w:pPr>
        <w:rPr>
          <w:sz w:val="28"/>
          <w:szCs w:val="28"/>
        </w:rPr>
      </w:pPr>
    </w:p>
    <w:p w14:paraId="194C7287" w14:textId="77777777" w:rsidR="00E932E7" w:rsidRPr="00E932E7" w:rsidRDefault="00E932E7" w:rsidP="00E932E7">
      <w:pPr>
        <w:rPr>
          <w:sz w:val="28"/>
          <w:szCs w:val="28"/>
        </w:rPr>
      </w:pPr>
      <w:r w:rsidRPr="00E932E7">
        <w:rPr>
          <w:sz w:val="28"/>
          <w:szCs w:val="28"/>
        </w:rPr>
        <w:t>import re</w:t>
      </w:r>
    </w:p>
    <w:p w14:paraId="24D2712C" w14:textId="77777777" w:rsidR="00E932E7" w:rsidRPr="00E932E7" w:rsidRDefault="00E932E7" w:rsidP="00E932E7">
      <w:pPr>
        <w:rPr>
          <w:sz w:val="28"/>
          <w:szCs w:val="28"/>
        </w:rPr>
      </w:pPr>
    </w:p>
    <w:p w14:paraId="384C6D71" w14:textId="77777777" w:rsidR="00E932E7" w:rsidRPr="00E932E7" w:rsidRDefault="00E932E7" w:rsidP="00E932E7">
      <w:pPr>
        <w:rPr>
          <w:sz w:val="28"/>
          <w:szCs w:val="28"/>
        </w:rPr>
      </w:pPr>
      <w:r w:rsidRPr="00E932E7">
        <w:rPr>
          <w:sz w:val="28"/>
          <w:szCs w:val="28"/>
        </w:rPr>
        <w:t xml:space="preserve">from </w:t>
      </w:r>
      <w:proofErr w:type="spellStart"/>
      <w:proofErr w:type="gramStart"/>
      <w:r w:rsidRPr="00E932E7">
        <w:rPr>
          <w:sz w:val="28"/>
          <w:szCs w:val="28"/>
        </w:rPr>
        <w:t>nltk.corpus</w:t>
      </w:r>
      <w:proofErr w:type="spellEnd"/>
      <w:proofErr w:type="gramEnd"/>
      <w:r w:rsidRPr="00E932E7">
        <w:rPr>
          <w:sz w:val="28"/>
          <w:szCs w:val="28"/>
        </w:rPr>
        <w:t xml:space="preserve"> import </w:t>
      </w:r>
      <w:proofErr w:type="spellStart"/>
      <w:r w:rsidRPr="00E932E7">
        <w:rPr>
          <w:sz w:val="28"/>
          <w:szCs w:val="28"/>
        </w:rPr>
        <w:t>stopwords</w:t>
      </w:r>
      <w:proofErr w:type="spellEnd"/>
    </w:p>
    <w:p w14:paraId="670F5453" w14:textId="77777777" w:rsidR="00E932E7" w:rsidRPr="00E932E7" w:rsidRDefault="00E932E7" w:rsidP="00E932E7">
      <w:pPr>
        <w:rPr>
          <w:sz w:val="28"/>
          <w:szCs w:val="28"/>
        </w:rPr>
      </w:pPr>
    </w:p>
    <w:p w14:paraId="5222F0E8" w14:textId="77777777" w:rsidR="00E932E7" w:rsidRPr="00E932E7" w:rsidRDefault="00E932E7" w:rsidP="00E932E7">
      <w:pPr>
        <w:rPr>
          <w:sz w:val="28"/>
          <w:szCs w:val="28"/>
        </w:rPr>
      </w:pPr>
      <w:r w:rsidRPr="00E932E7">
        <w:rPr>
          <w:sz w:val="28"/>
          <w:szCs w:val="28"/>
        </w:rPr>
        <w:t xml:space="preserve">from </w:t>
      </w:r>
      <w:proofErr w:type="spellStart"/>
      <w:proofErr w:type="gramStart"/>
      <w:r w:rsidRPr="00E932E7">
        <w:rPr>
          <w:sz w:val="28"/>
          <w:szCs w:val="28"/>
        </w:rPr>
        <w:t>nltk.stem</w:t>
      </w:r>
      <w:proofErr w:type="spellEnd"/>
      <w:proofErr w:type="gramEnd"/>
      <w:r w:rsidRPr="00E932E7">
        <w:rPr>
          <w:sz w:val="28"/>
          <w:szCs w:val="28"/>
        </w:rPr>
        <w:t xml:space="preserve"> import </w:t>
      </w:r>
      <w:proofErr w:type="spellStart"/>
      <w:r w:rsidRPr="00E932E7">
        <w:rPr>
          <w:sz w:val="28"/>
          <w:szCs w:val="28"/>
        </w:rPr>
        <w:t>WordNetLemmatizer</w:t>
      </w:r>
      <w:proofErr w:type="spellEnd"/>
    </w:p>
    <w:p w14:paraId="2180DEAE" w14:textId="77777777" w:rsidR="00E932E7" w:rsidRPr="00E932E7" w:rsidRDefault="00E932E7" w:rsidP="00E932E7">
      <w:pPr>
        <w:rPr>
          <w:sz w:val="28"/>
          <w:szCs w:val="28"/>
        </w:rPr>
      </w:pPr>
    </w:p>
    <w:p w14:paraId="67EB905A" w14:textId="77777777" w:rsidR="00E932E7" w:rsidRPr="00E932E7" w:rsidRDefault="00E932E7" w:rsidP="00E932E7">
      <w:pPr>
        <w:rPr>
          <w:sz w:val="28"/>
          <w:szCs w:val="28"/>
        </w:rPr>
      </w:pPr>
      <w:proofErr w:type="spellStart"/>
      <w:r w:rsidRPr="00E932E7">
        <w:rPr>
          <w:sz w:val="28"/>
          <w:szCs w:val="28"/>
        </w:rPr>
        <w:t>lemmatizer</w:t>
      </w:r>
      <w:proofErr w:type="spellEnd"/>
      <w:r w:rsidRPr="00E932E7">
        <w:rPr>
          <w:sz w:val="28"/>
          <w:szCs w:val="28"/>
        </w:rPr>
        <w:t xml:space="preserve"> = </w:t>
      </w:r>
      <w:proofErr w:type="spellStart"/>
      <w:proofErr w:type="gramStart"/>
      <w:r w:rsidRPr="00E932E7">
        <w:rPr>
          <w:sz w:val="28"/>
          <w:szCs w:val="28"/>
        </w:rPr>
        <w:t>WordNetLemmatizer</w:t>
      </w:r>
      <w:proofErr w:type="spellEnd"/>
      <w:r w:rsidRPr="00E932E7">
        <w:rPr>
          <w:sz w:val="28"/>
          <w:szCs w:val="28"/>
        </w:rPr>
        <w:t>(</w:t>
      </w:r>
      <w:proofErr w:type="gramEnd"/>
      <w:r w:rsidRPr="00E932E7">
        <w:rPr>
          <w:sz w:val="28"/>
          <w:szCs w:val="28"/>
        </w:rPr>
        <w:t>)</w:t>
      </w:r>
    </w:p>
    <w:p w14:paraId="530DB00D" w14:textId="77777777" w:rsidR="00E932E7" w:rsidRPr="00E932E7" w:rsidRDefault="00E932E7" w:rsidP="00E932E7">
      <w:pPr>
        <w:rPr>
          <w:sz w:val="28"/>
          <w:szCs w:val="28"/>
        </w:rPr>
      </w:pPr>
    </w:p>
    <w:p w14:paraId="4F27B704" w14:textId="77777777" w:rsidR="00E932E7" w:rsidRPr="00E932E7" w:rsidRDefault="00E932E7" w:rsidP="00E932E7">
      <w:pPr>
        <w:rPr>
          <w:sz w:val="28"/>
          <w:szCs w:val="28"/>
        </w:rPr>
      </w:pPr>
    </w:p>
    <w:p w14:paraId="41A4FB8E" w14:textId="77777777" w:rsidR="00E932E7" w:rsidRPr="00E932E7" w:rsidRDefault="00E932E7" w:rsidP="00E932E7">
      <w:pPr>
        <w:rPr>
          <w:sz w:val="28"/>
          <w:szCs w:val="28"/>
        </w:rPr>
      </w:pPr>
    </w:p>
    <w:p w14:paraId="71534E06" w14:textId="77777777" w:rsidR="00E932E7" w:rsidRPr="00E932E7" w:rsidRDefault="00E932E7" w:rsidP="00E932E7">
      <w:pPr>
        <w:rPr>
          <w:sz w:val="28"/>
          <w:szCs w:val="28"/>
        </w:rPr>
      </w:pPr>
    </w:p>
    <w:p w14:paraId="23E53B69" w14:textId="77777777" w:rsidR="00E932E7" w:rsidRPr="00E932E7" w:rsidRDefault="00E932E7" w:rsidP="00E932E7">
      <w:pPr>
        <w:rPr>
          <w:sz w:val="28"/>
          <w:szCs w:val="28"/>
        </w:rPr>
      </w:pPr>
      <w:r w:rsidRPr="00E932E7">
        <w:rPr>
          <w:sz w:val="28"/>
          <w:szCs w:val="28"/>
        </w:rPr>
        <w:t>corpus = []</w:t>
      </w:r>
    </w:p>
    <w:p w14:paraId="2C24EF1B" w14:textId="77777777" w:rsidR="00E932E7" w:rsidRPr="00E932E7" w:rsidRDefault="00E932E7" w:rsidP="00E932E7">
      <w:pPr>
        <w:rPr>
          <w:sz w:val="28"/>
          <w:szCs w:val="28"/>
        </w:rPr>
      </w:pPr>
    </w:p>
    <w:p w14:paraId="3D991CB0" w14:textId="77777777" w:rsidR="00E932E7" w:rsidRPr="00E932E7" w:rsidRDefault="00E932E7" w:rsidP="00E932E7">
      <w:pPr>
        <w:rPr>
          <w:sz w:val="28"/>
          <w:szCs w:val="28"/>
        </w:rPr>
      </w:pPr>
      <w:r w:rsidRPr="00E932E7">
        <w:rPr>
          <w:sz w:val="28"/>
          <w:szCs w:val="28"/>
        </w:rPr>
        <w:t>for i in range(</w:t>
      </w:r>
      <w:proofErr w:type="spellStart"/>
      <w:r w:rsidRPr="00E932E7">
        <w:rPr>
          <w:sz w:val="28"/>
          <w:szCs w:val="28"/>
        </w:rPr>
        <w:t>len</w:t>
      </w:r>
      <w:proofErr w:type="spellEnd"/>
      <w:r w:rsidRPr="00E932E7">
        <w:rPr>
          <w:sz w:val="28"/>
          <w:szCs w:val="28"/>
        </w:rPr>
        <w:t>(text)):</w:t>
      </w:r>
    </w:p>
    <w:p w14:paraId="35EE519F" w14:textId="77777777" w:rsidR="00E932E7" w:rsidRPr="00E932E7" w:rsidRDefault="00E932E7" w:rsidP="00E932E7">
      <w:pPr>
        <w:rPr>
          <w:sz w:val="28"/>
          <w:szCs w:val="28"/>
        </w:rPr>
      </w:pPr>
    </w:p>
    <w:p w14:paraId="12BE17C2" w14:textId="77777777" w:rsidR="00E932E7" w:rsidRPr="00E932E7" w:rsidRDefault="00E932E7" w:rsidP="00E932E7">
      <w:pPr>
        <w:rPr>
          <w:sz w:val="28"/>
          <w:szCs w:val="28"/>
        </w:rPr>
      </w:pPr>
      <w:r w:rsidRPr="00E932E7">
        <w:rPr>
          <w:sz w:val="28"/>
          <w:szCs w:val="28"/>
        </w:rPr>
        <w:t xml:space="preserve">    r = </w:t>
      </w:r>
      <w:proofErr w:type="spellStart"/>
      <w:r w:rsidRPr="00E932E7">
        <w:rPr>
          <w:sz w:val="28"/>
          <w:szCs w:val="28"/>
        </w:rPr>
        <w:t>re.sub</w:t>
      </w:r>
      <w:proofErr w:type="spellEnd"/>
      <w:r w:rsidRPr="00E932E7">
        <w:rPr>
          <w:sz w:val="28"/>
          <w:szCs w:val="28"/>
        </w:rPr>
        <w:t>('[^a-</w:t>
      </w:r>
      <w:proofErr w:type="spellStart"/>
      <w:r w:rsidRPr="00E932E7">
        <w:rPr>
          <w:sz w:val="28"/>
          <w:szCs w:val="28"/>
        </w:rPr>
        <w:t>zA</w:t>
      </w:r>
      <w:proofErr w:type="spellEnd"/>
      <w:r w:rsidRPr="00E932E7">
        <w:rPr>
          <w:sz w:val="28"/>
          <w:szCs w:val="28"/>
        </w:rPr>
        <w:t>-Z]', ' ', text[</w:t>
      </w:r>
      <w:proofErr w:type="spellStart"/>
      <w:r w:rsidRPr="00E932E7">
        <w:rPr>
          <w:sz w:val="28"/>
          <w:szCs w:val="28"/>
        </w:rPr>
        <w:t>i</w:t>
      </w:r>
      <w:proofErr w:type="spellEnd"/>
      <w:r w:rsidRPr="00E932E7">
        <w:rPr>
          <w:sz w:val="28"/>
          <w:szCs w:val="28"/>
        </w:rPr>
        <w:t>])</w:t>
      </w:r>
    </w:p>
    <w:p w14:paraId="21A21C89" w14:textId="77777777" w:rsidR="00E932E7" w:rsidRPr="00E932E7" w:rsidRDefault="00E932E7" w:rsidP="00E932E7">
      <w:pPr>
        <w:rPr>
          <w:sz w:val="28"/>
          <w:szCs w:val="28"/>
        </w:rPr>
      </w:pPr>
    </w:p>
    <w:p w14:paraId="632D69F1" w14:textId="77777777" w:rsidR="00E932E7" w:rsidRPr="00E932E7" w:rsidRDefault="00E932E7" w:rsidP="00E932E7">
      <w:pPr>
        <w:rPr>
          <w:sz w:val="28"/>
          <w:szCs w:val="28"/>
        </w:rPr>
      </w:pPr>
      <w:r w:rsidRPr="00E932E7">
        <w:rPr>
          <w:sz w:val="28"/>
          <w:szCs w:val="28"/>
        </w:rPr>
        <w:t xml:space="preserve">    r = </w:t>
      </w:r>
      <w:proofErr w:type="spellStart"/>
      <w:proofErr w:type="gramStart"/>
      <w:r w:rsidRPr="00E932E7">
        <w:rPr>
          <w:sz w:val="28"/>
          <w:szCs w:val="28"/>
        </w:rPr>
        <w:t>r.lower</w:t>
      </w:r>
      <w:proofErr w:type="spellEnd"/>
      <w:proofErr w:type="gramEnd"/>
      <w:r w:rsidRPr="00E932E7">
        <w:rPr>
          <w:sz w:val="28"/>
          <w:szCs w:val="28"/>
        </w:rPr>
        <w:t>()</w:t>
      </w:r>
    </w:p>
    <w:p w14:paraId="604628E7" w14:textId="77777777" w:rsidR="00E932E7" w:rsidRPr="00E932E7" w:rsidRDefault="00E932E7" w:rsidP="00E932E7">
      <w:pPr>
        <w:rPr>
          <w:sz w:val="28"/>
          <w:szCs w:val="28"/>
        </w:rPr>
      </w:pPr>
    </w:p>
    <w:p w14:paraId="7E9C0466" w14:textId="77777777" w:rsidR="00E932E7" w:rsidRPr="00E932E7" w:rsidRDefault="00E932E7" w:rsidP="00E932E7">
      <w:pPr>
        <w:rPr>
          <w:sz w:val="28"/>
          <w:szCs w:val="28"/>
        </w:rPr>
      </w:pPr>
      <w:r w:rsidRPr="00E932E7">
        <w:rPr>
          <w:sz w:val="28"/>
          <w:szCs w:val="28"/>
        </w:rPr>
        <w:t xml:space="preserve">    r = </w:t>
      </w:r>
      <w:proofErr w:type="spellStart"/>
      <w:proofErr w:type="gramStart"/>
      <w:r w:rsidRPr="00E932E7">
        <w:rPr>
          <w:sz w:val="28"/>
          <w:szCs w:val="28"/>
        </w:rPr>
        <w:t>r.split</w:t>
      </w:r>
      <w:proofErr w:type="spellEnd"/>
      <w:proofErr w:type="gramEnd"/>
      <w:r w:rsidRPr="00E932E7">
        <w:rPr>
          <w:sz w:val="28"/>
          <w:szCs w:val="28"/>
        </w:rPr>
        <w:t>()</w:t>
      </w:r>
    </w:p>
    <w:p w14:paraId="4261BF21" w14:textId="77777777" w:rsidR="00E932E7" w:rsidRPr="00E932E7" w:rsidRDefault="00E932E7" w:rsidP="00E932E7">
      <w:pPr>
        <w:rPr>
          <w:sz w:val="28"/>
          <w:szCs w:val="28"/>
        </w:rPr>
      </w:pPr>
    </w:p>
    <w:p w14:paraId="3AEE3B6A" w14:textId="77777777" w:rsidR="00E932E7" w:rsidRPr="00E932E7" w:rsidRDefault="00E932E7" w:rsidP="00E932E7">
      <w:pPr>
        <w:rPr>
          <w:sz w:val="28"/>
          <w:szCs w:val="28"/>
        </w:rPr>
      </w:pPr>
      <w:r w:rsidRPr="00E932E7">
        <w:rPr>
          <w:sz w:val="28"/>
          <w:szCs w:val="28"/>
        </w:rPr>
        <w:t xml:space="preserve">    r = [word for word in r if word not in </w:t>
      </w:r>
      <w:proofErr w:type="spellStart"/>
      <w:proofErr w:type="gramStart"/>
      <w:r w:rsidRPr="00E932E7">
        <w:rPr>
          <w:sz w:val="28"/>
          <w:szCs w:val="28"/>
        </w:rPr>
        <w:t>stopwords.words</w:t>
      </w:r>
      <w:proofErr w:type="spellEnd"/>
      <w:proofErr w:type="gramEnd"/>
      <w:r w:rsidRPr="00E932E7">
        <w:rPr>
          <w:sz w:val="28"/>
          <w:szCs w:val="28"/>
        </w:rPr>
        <w:t>('</w:t>
      </w:r>
      <w:proofErr w:type="spellStart"/>
      <w:r w:rsidRPr="00E932E7">
        <w:rPr>
          <w:sz w:val="28"/>
          <w:szCs w:val="28"/>
        </w:rPr>
        <w:t>english</w:t>
      </w:r>
      <w:proofErr w:type="spellEnd"/>
      <w:r w:rsidRPr="00E932E7">
        <w:rPr>
          <w:sz w:val="28"/>
          <w:szCs w:val="28"/>
        </w:rPr>
        <w:t>')]</w:t>
      </w:r>
    </w:p>
    <w:p w14:paraId="606A36F6" w14:textId="77777777" w:rsidR="00E932E7" w:rsidRPr="00E932E7" w:rsidRDefault="00E932E7" w:rsidP="00E932E7">
      <w:pPr>
        <w:rPr>
          <w:sz w:val="28"/>
          <w:szCs w:val="28"/>
        </w:rPr>
      </w:pPr>
    </w:p>
    <w:p w14:paraId="65CB52F5" w14:textId="77777777" w:rsidR="00E932E7" w:rsidRPr="00E932E7" w:rsidRDefault="00E932E7" w:rsidP="00E932E7">
      <w:pPr>
        <w:rPr>
          <w:sz w:val="28"/>
          <w:szCs w:val="28"/>
        </w:rPr>
      </w:pPr>
      <w:r w:rsidRPr="00E932E7">
        <w:rPr>
          <w:sz w:val="28"/>
          <w:szCs w:val="28"/>
        </w:rPr>
        <w:t xml:space="preserve">    r = [</w:t>
      </w:r>
      <w:proofErr w:type="spellStart"/>
      <w:proofErr w:type="gramStart"/>
      <w:r w:rsidRPr="00E932E7">
        <w:rPr>
          <w:sz w:val="28"/>
          <w:szCs w:val="28"/>
        </w:rPr>
        <w:t>lemmatizer.lemmatize</w:t>
      </w:r>
      <w:proofErr w:type="spellEnd"/>
      <w:proofErr w:type="gramEnd"/>
      <w:r w:rsidRPr="00E932E7">
        <w:rPr>
          <w:sz w:val="28"/>
          <w:szCs w:val="28"/>
        </w:rPr>
        <w:t>(word) for word in r]</w:t>
      </w:r>
    </w:p>
    <w:p w14:paraId="443A67CE" w14:textId="77777777" w:rsidR="00E932E7" w:rsidRPr="00E932E7" w:rsidRDefault="00E932E7" w:rsidP="00E932E7">
      <w:pPr>
        <w:rPr>
          <w:sz w:val="28"/>
          <w:szCs w:val="28"/>
        </w:rPr>
      </w:pPr>
    </w:p>
    <w:p w14:paraId="0FAD2BC5" w14:textId="77777777" w:rsidR="00E932E7" w:rsidRPr="00E932E7" w:rsidRDefault="00E932E7" w:rsidP="00E932E7">
      <w:pPr>
        <w:rPr>
          <w:sz w:val="28"/>
          <w:szCs w:val="28"/>
        </w:rPr>
      </w:pPr>
      <w:r w:rsidRPr="00E932E7">
        <w:rPr>
          <w:sz w:val="28"/>
          <w:szCs w:val="28"/>
        </w:rPr>
        <w:t xml:space="preserve">    r = ' </w:t>
      </w:r>
      <w:proofErr w:type="gramStart"/>
      <w:r w:rsidRPr="00E932E7">
        <w:rPr>
          <w:sz w:val="28"/>
          <w:szCs w:val="28"/>
        </w:rPr>
        <w:t>'.join</w:t>
      </w:r>
      <w:proofErr w:type="gramEnd"/>
      <w:r w:rsidRPr="00E932E7">
        <w:rPr>
          <w:sz w:val="28"/>
          <w:szCs w:val="28"/>
        </w:rPr>
        <w:t>(r)</w:t>
      </w:r>
    </w:p>
    <w:p w14:paraId="0174E78E" w14:textId="77777777" w:rsidR="00E932E7" w:rsidRPr="00E932E7" w:rsidRDefault="00E932E7" w:rsidP="00E932E7">
      <w:pPr>
        <w:rPr>
          <w:sz w:val="28"/>
          <w:szCs w:val="28"/>
        </w:rPr>
      </w:pPr>
    </w:p>
    <w:p w14:paraId="7CE3F4E5" w14:textId="77777777" w:rsidR="00E932E7" w:rsidRPr="00E932E7" w:rsidRDefault="00E932E7" w:rsidP="00E932E7">
      <w:pPr>
        <w:rPr>
          <w:sz w:val="28"/>
          <w:szCs w:val="28"/>
        </w:rPr>
      </w:pPr>
      <w:r w:rsidRPr="00E932E7">
        <w:rPr>
          <w:sz w:val="28"/>
          <w:szCs w:val="28"/>
        </w:rPr>
        <w:t xml:space="preserve">    </w:t>
      </w:r>
      <w:proofErr w:type="spellStart"/>
      <w:proofErr w:type="gramStart"/>
      <w:r w:rsidRPr="00E932E7">
        <w:rPr>
          <w:sz w:val="28"/>
          <w:szCs w:val="28"/>
        </w:rPr>
        <w:t>corpus.append</w:t>
      </w:r>
      <w:proofErr w:type="spellEnd"/>
      <w:proofErr w:type="gramEnd"/>
      <w:r w:rsidRPr="00E932E7">
        <w:rPr>
          <w:sz w:val="28"/>
          <w:szCs w:val="28"/>
        </w:rPr>
        <w:t>(r)</w:t>
      </w:r>
    </w:p>
    <w:p w14:paraId="5036EBE1" w14:textId="77777777" w:rsidR="00E932E7" w:rsidRPr="00E932E7" w:rsidRDefault="00E932E7" w:rsidP="00E932E7">
      <w:pPr>
        <w:rPr>
          <w:sz w:val="28"/>
          <w:szCs w:val="28"/>
        </w:rPr>
      </w:pPr>
    </w:p>
    <w:p w14:paraId="6603F153" w14:textId="77777777" w:rsidR="00E932E7" w:rsidRPr="00E932E7" w:rsidRDefault="00E932E7" w:rsidP="00E932E7">
      <w:pPr>
        <w:rPr>
          <w:sz w:val="28"/>
          <w:szCs w:val="28"/>
        </w:rPr>
      </w:pPr>
    </w:p>
    <w:p w14:paraId="404DEE25" w14:textId="77777777" w:rsidR="00E932E7" w:rsidRPr="00E932E7" w:rsidRDefault="00E932E7" w:rsidP="00E932E7">
      <w:pPr>
        <w:rPr>
          <w:sz w:val="28"/>
          <w:szCs w:val="28"/>
        </w:rPr>
      </w:pPr>
    </w:p>
    <w:p w14:paraId="08B5D7FD" w14:textId="77777777" w:rsidR="00E932E7" w:rsidRPr="00E932E7" w:rsidRDefault="00E932E7" w:rsidP="00E932E7">
      <w:pPr>
        <w:rPr>
          <w:sz w:val="28"/>
          <w:szCs w:val="28"/>
        </w:rPr>
      </w:pPr>
    </w:p>
    <w:p w14:paraId="432BB085" w14:textId="77777777" w:rsidR="00E932E7" w:rsidRPr="00E932E7" w:rsidRDefault="00E932E7" w:rsidP="00E932E7">
      <w:pPr>
        <w:rPr>
          <w:sz w:val="28"/>
          <w:szCs w:val="28"/>
        </w:rPr>
      </w:pPr>
      <w:r w:rsidRPr="00E932E7">
        <w:rPr>
          <w:sz w:val="28"/>
          <w:szCs w:val="28"/>
        </w:rPr>
        <w:t>#</w:t>
      </w:r>
      <w:proofErr w:type="gramStart"/>
      <w:r w:rsidRPr="00E932E7">
        <w:rPr>
          <w:sz w:val="28"/>
          <w:szCs w:val="28"/>
        </w:rPr>
        <w:t>assign</w:t>
      </w:r>
      <w:proofErr w:type="gramEnd"/>
      <w:r w:rsidRPr="00E932E7">
        <w:rPr>
          <w:sz w:val="28"/>
          <w:szCs w:val="28"/>
        </w:rPr>
        <w:t xml:space="preserve"> corpus to data['text']</w:t>
      </w:r>
    </w:p>
    <w:p w14:paraId="7E1FAD36" w14:textId="77777777" w:rsidR="00E932E7" w:rsidRPr="00E932E7" w:rsidRDefault="00E932E7" w:rsidP="00E932E7">
      <w:pPr>
        <w:rPr>
          <w:sz w:val="28"/>
          <w:szCs w:val="28"/>
        </w:rPr>
      </w:pPr>
    </w:p>
    <w:p w14:paraId="2044FB16" w14:textId="77777777" w:rsidR="00E932E7" w:rsidRPr="00E932E7" w:rsidRDefault="00E932E7" w:rsidP="00E932E7">
      <w:pPr>
        <w:rPr>
          <w:sz w:val="28"/>
          <w:szCs w:val="28"/>
        </w:rPr>
      </w:pPr>
      <w:r w:rsidRPr="00E932E7">
        <w:rPr>
          <w:sz w:val="28"/>
          <w:szCs w:val="28"/>
        </w:rPr>
        <w:t>data['text'] = corpus</w:t>
      </w:r>
    </w:p>
    <w:p w14:paraId="1161483F" w14:textId="77777777" w:rsidR="00E932E7" w:rsidRPr="00E932E7" w:rsidRDefault="00E932E7" w:rsidP="00E932E7">
      <w:pPr>
        <w:rPr>
          <w:sz w:val="28"/>
          <w:szCs w:val="28"/>
        </w:rPr>
      </w:pPr>
    </w:p>
    <w:p w14:paraId="5C1D56C7" w14:textId="77777777" w:rsidR="00E932E7" w:rsidRPr="00E932E7" w:rsidRDefault="00E932E7" w:rsidP="00E932E7">
      <w:pPr>
        <w:rPr>
          <w:sz w:val="28"/>
          <w:szCs w:val="28"/>
        </w:rPr>
      </w:pPr>
      <w:proofErr w:type="spellStart"/>
      <w:proofErr w:type="gramStart"/>
      <w:r w:rsidRPr="00E932E7">
        <w:rPr>
          <w:sz w:val="28"/>
          <w:szCs w:val="28"/>
        </w:rPr>
        <w:t>data.head</w:t>
      </w:r>
      <w:proofErr w:type="spellEnd"/>
      <w:proofErr w:type="gramEnd"/>
      <w:r w:rsidRPr="00E932E7">
        <w:rPr>
          <w:sz w:val="28"/>
          <w:szCs w:val="28"/>
        </w:rPr>
        <w:t>()</w:t>
      </w:r>
    </w:p>
    <w:p w14:paraId="52ABEFE7" w14:textId="77777777" w:rsidR="00621AA1" w:rsidRPr="00621AA1" w:rsidRDefault="00621AA1" w:rsidP="00621AA1">
      <w:pPr>
        <w:rPr>
          <w:sz w:val="28"/>
          <w:szCs w:val="28"/>
        </w:rPr>
      </w:pPr>
    </w:p>
    <w:p w14:paraId="322ABDBE" w14:textId="77777777" w:rsidR="00954C6E" w:rsidRDefault="00954C6E" w:rsidP="004D0D02">
      <w:pPr>
        <w:rPr>
          <w:sz w:val="28"/>
          <w:szCs w:val="28"/>
        </w:rPr>
      </w:pPr>
    </w:p>
    <w:p w14:paraId="1834CDDC" w14:textId="77777777" w:rsidR="009D678F" w:rsidRPr="009D678F" w:rsidRDefault="009D678F" w:rsidP="009D678F">
      <w:pPr>
        <w:rPr>
          <w:b/>
          <w:bCs/>
          <w:sz w:val="28"/>
          <w:szCs w:val="28"/>
        </w:rPr>
      </w:pPr>
      <w:r w:rsidRPr="009D678F">
        <w:rPr>
          <w:b/>
          <w:bCs/>
          <w:sz w:val="28"/>
          <w:szCs w:val="28"/>
        </w:rPr>
        <w:t>Train-test-split</w:t>
      </w:r>
    </w:p>
    <w:p w14:paraId="3CCA200D" w14:textId="77777777" w:rsidR="009D678F" w:rsidRPr="009D678F" w:rsidRDefault="009D678F" w:rsidP="009D678F">
      <w:pPr>
        <w:rPr>
          <w:sz w:val="28"/>
          <w:szCs w:val="28"/>
        </w:rPr>
      </w:pPr>
      <w:r w:rsidRPr="009D678F">
        <w:rPr>
          <w:sz w:val="28"/>
          <w:szCs w:val="28"/>
        </w:rPr>
        <w:t>Let’s split the dataset into train and test before feature extraction.</w:t>
      </w:r>
    </w:p>
    <w:p w14:paraId="313C763B" w14:textId="77777777" w:rsidR="009D678F" w:rsidRPr="009D678F" w:rsidRDefault="009D678F" w:rsidP="009D678F">
      <w:pPr>
        <w:rPr>
          <w:sz w:val="28"/>
          <w:szCs w:val="28"/>
        </w:rPr>
      </w:pPr>
      <w:r w:rsidRPr="009D678F">
        <w:rPr>
          <w:sz w:val="28"/>
          <w:szCs w:val="28"/>
        </w:rPr>
        <w:t># Create Feature and Label sets</w:t>
      </w:r>
    </w:p>
    <w:p w14:paraId="7790714C" w14:textId="77777777" w:rsidR="009D678F" w:rsidRPr="009D678F" w:rsidRDefault="009D678F" w:rsidP="009D678F">
      <w:pPr>
        <w:rPr>
          <w:sz w:val="28"/>
          <w:szCs w:val="28"/>
        </w:rPr>
      </w:pPr>
    </w:p>
    <w:p w14:paraId="7B5775D4" w14:textId="77777777" w:rsidR="009D678F" w:rsidRPr="009D678F" w:rsidRDefault="009D678F" w:rsidP="009D678F">
      <w:pPr>
        <w:rPr>
          <w:sz w:val="28"/>
          <w:szCs w:val="28"/>
        </w:rPr>
      </w:pPr>
      <w:r w:rsidRPr="009D678F">
        <w:rPr>
          <w:sz w:val="28"/>
          <w:szCs w:val="28"/>
        </w:rPr>
        <w:t>X = data['text']</w:t>
      </w:r>
    </w:p>
    <w:p w14:paraId="655044B8" w14:textId="77777777" w:rsidR="009D678F" w:rsidRPr="009D678F" w:rsidRDefault="009D678F" w:rsidP="009D678F">
      <w:pPr>
        <w:rPr>
          <w:sz w:val="28"/>
          <w:szCs w:val="28"/>
        </w:rPr>
      </w:pPr>
    </w:p>
    <w:p w14:paraId="03FDA0E7" w14:textId="28B912E4" w:rsidR="009D678F" w:rsidRPr="009D678F" w:rsidRDefault="009D678F" w:rsidP="009D678F">
      <w:pPr>
        <w:rPr>
          <w:sz w:val="28"/>
          <w:szCs w:val="28"/>
        </w:rPr>
      </w:pPr>
      <w:r w:rsidRPr="009D678F">
        <w:rPr>
          <w:sz w:val="28"/>
          <w:szCs w:val="28"/>
        </w:rPr>
        <w:t>y = data['label']</w:t>
      </w:r>
    </w:p>
    <w:p w14:paraId="44D9A73D" w14:textId="77777777" w:rsidR="009D678F" w:rsidRPr="009D678F" w:rsidRDefault="009D678F" w:rsidP="009D678F">
      <w:pPr>
        <w:rPr>
          <w:sz w:val="28"/>
          <w:szCs w:val="28"/>
        </w:rPr>
      </w:pPr>
    </w:p>
    <w:p w14:paraId="6CF1B416" w14:textId="77777777" w:rsidR="009D678F" w:rsidRPr="009D678F" w:rsidRDefault="009D678F" w:rsidP="009D678F">
      <w:pPr>
        <w:rPr>
          <w:sz w:val="28"/>
          <w:szCs w:val="28"/>
        </w:rPr>
      </w:pPr>
    </w:p>
    <w:p w14:paraId="0F96A389" w14:textId="77777777" w:rsidR="009D678F" w:rsidRPr="009D678F" w:rsidRDefault="009D678F" w:rsidP="009D678F">
      <w:pPr>
        <w:rPr>
          <w:sz w:val="28"/>
          <w:szCs w:val="28"/>
        </w:rPr>
      </w:pPr>
      <w:r w:rsidRPr="009D678F">
        <w:rPr>
          <w:sz w:val="28"/>
          <w:szCs w:val="28"/>
        </w:rPr>
        <w:t># train test split (66% train - 33% test)</w:t>
      </w:r>
    </w:p>
    <w:p w14:paraId="210C75D8" w14:textId="77777777" w:rsidR="009D678F" w:rsidRPr="009D678F" w:rsidRDefault="009D678F" w:rsidP="009D678F">
      <w:pPr>
        <w:rPr>
          <w:sz w:val="28"/>
          <w:szCs w:val="28"/>
        </w:rPr>
      </w:pPr>
    </w:p>
    <w:p w14:paraId="7611A659" w14:textId="77777777" w:rsidR="009D678F" w:rsidRPr="009D678F" w:rsidRDefault="009D678F" w:rsidP="009D678F">
      <w:pPr>
        <w:rPr>
          <w:sz w:val="28"/>
          <w:szCs w:val="28"/>
        </w:rPr>
      </w:pPr>
      <w:r w:rsidRPr="009D678F">
        <w:rPr>
          <w:sz w:val="28"/>
          <w:szCs w:val="28"/>
        </w:rPr>
        <w:t xml:space="preserve">from </w:t>
      </w:r>
      <w:proofErr w:type="spellStart"/>
      <w:proofErr w:type="gramStart"/>
      <w:r w:rsidRPr="009D678F">
        <w:rPr>
          <w:sz w:val="28"/>
          <w:szCs w:val="28"/>
        </w:rPr>
        <w:t>sklearn.model</w:t>
      </w:r>
      <w:proofErr w:type="gramEnd"/>
      <w:r w:rsidRPr="009D678F">
        <w:rPr>
          <w:sz w:val="28"/>
          <w:szCs w:val="28"/>
        </w:rPr>
        <w:t>_selection</w:t>
      </w:r>
      <w:proofErr w:type="spellEnd"/>
      <w:r w:rsidRPr="009D678F">
        <w:rPr>
          <w:sz w:val="28"/>
          <w:szCs w:val="28"/>
        </w:rPr>
        <w:t xml:space="preserve"> import </w:t>
      </w:r>
      <w:proofErr w:type="spellStart"/>
      <w:r w:rsidRPr="009D678F">
        <w:rPr>
          <w:sz w:val="28"/>
          <w:szCs w:val="28"/>
        </w:rPr>
        <w:t>train_test_split</w:t>
      </w:r>
      <w:proofErr w:type="spellEnd"/>
    </w:p>
    <w:p w14:paraId="1E279E18" w14:textId="77777777" w:rsidR="009D678F" w:rsidRPr="009D678F" w:rsidRDefault="009D678F" w:rsidP="009D678F">
      <w:pPr>
        <w:rPr>
          <w:sz w:val="28"/>
          <w:szCs w:val="28"/>
        </w:rPr>
      </w:pPr>
    </w:p>
    <w:p w14:paraId="70E8B8A3" w14:textId="77777777" w:rsidR="009D678F" w:rsidRPr="009D678F" w:rsidRDefault="009D678F" w:rsidP="009D678F">
      <w:pPr>
        <w:rPr>
          <w:sz w:val="28"/>
          <w:szCs w:val="28"/>
        </w:rPr>
      </w:pPr>
      <w:proofErr w:type="spellStart"/>
      <w:r w:rsidRPr="009D678F">
        <w:rPr>
          <w:sz w:val="28"/>
          <w:szCs w:val="28"/>
        </w:rPr>
        <w:t>X_train</w:t>
      </w:r>
      <w:proofErr w:type="spellEnd"/>
      <w:r w:rsidRPr="009D678F">
        <w:rPr>
          <w:sz w:val="28"/>
          <w:szCs w:val="28"/>
        </w:rPr>
        <w:t xml:space="preserve">, </w:t>
      </w:r>
      <w:proofErr w:type="spellStart"/>
      <w:r w:rsidRPr="009D678F">
        <w:rPr>
          <w:sz w:val="28"/>
          <w:szCs w:val="28"/>
        </w:rPr>
        <w:t>X_test</w:t>
      </w:r>
      <w:proofErr w:type="spellEnd"/>
      <w:r w:rsidRPr="009D678F">
        <w:rPr>
          <w:sz w:val="28"/>
          <w:szCs w:val="28"/>
        </w:rPr>
        <w:t xml:space="preserve">, </w:t>
      </w:r>
      <w:proofErr w:type="spellStart"/>
      <w:r w:rsidRPr="009D678F">
        <w:rPr>
          <w:sz w:val="28"/>
          <w:szCs w:val="28"/>
        </w:rPr>
        <w:t>y_train</w:t>
      </w:r>
      <w:proofErr w:type="spellEnd"/>
      <w:r w:rsidRPr="009D678F">
        <w:rPr>
          <w:sz w:val="28"/>
          <w:szCs w:val="28"/>
        </w:rPr>
        <w:t xml:space="preserve">, </w:t>
      </w:r>
      <w:proofErr w:type="spellStart"/>
      <w:r w:rsidRPr="009D678F">
        <w:rPr>
          <w:sz w:val="28"/>
          <w:szCs w:val="28"/>
        </w:rPr>
        <w:t>y_test</w:t>
      </w:r>
      <w:proofErr w:type="spellEnd"/>
      <w:r w:rsidRPr="009D678F">
        <w:rPr>
          <w:sz w:val="28"/>
          <w:szCs w:val="28"/>
        </w:rPr>
        <w:t xml:space="preserve"> = </w:t>
      </w:r>
      <w:proofErr w:type="spellStart"/>
      <w:r w:rsidRPr="009D678F">
        <w:rPr>
          <w:sz w:val="28"/>
          <w:szCs w:val="28"/>
        </w:rPr>
        <w:t>train_test_</w:t>
      </w:r>
      <w:proofErr w:type="gramStart"/>
      <w:r w:rsidRPr="009D678F">
        <w:rPr>
          <w:sz w:val="28"/>
          <w:szCs w:val="28"/>
        </w:rPr>
        <w:t>split</w:t>
      </w:r>
      <w:proofErr w:type="spellEnd"/>
      <w:r w:rsidRPr="009D678F">
        <w:rPr>
          <w:sz w:val="28"/>
          <w:szCs w:val="28"/>
        </w:rPr>
        <w:t>(</w:t>
      </w:r>
      <w:proofErr w:type="gramEnd"/>
      <w:r w:rsidRPr="009D678F">
        <w:rPr>
          <w:sz w:val="28"/>
          <w:szCs w:val="28"/>
        </w:rPr>
        <w:t xml:space="preserve">X, y, </w:t>
      </w:r>
      <w:proofErr w:type="spellStart"/>
      <w:r w:rsidRPr="009D678F">
        <w:rPr>
          <w:sz w:val="28"/>
          <w:szCs w:val="28"/>
        </w:rPr>
        <w:t>test_size</w:t>
      </w:r>
      <w:proofErr w:type="spellEnd"/>
      <w:r w:rsidRPr="009D678F">
        <w:rPr>
          <w:sz w:val="28"/>
          <w:szCs w:val="28"/>
        </w:rPr>
        <w:t xml:space="preserve">=0.33, </w:t>
      </w:r>
      <w:proofErr w:type="spellStart"/>
      <w:r w:rsidRPr="009D678F">
        <w:rPr>
          <w:sz w:val="28"/>
          <w:szCs w:val="28"/>
        </w:rPr>
        <w:t>random_state</w:t>
      </w:r>
      <w:proofErr w:type="spellEnd"/>
      <w:r w:rsidRPr="009D678F">
        <w:rPr>
          <w:sz w:val="28"/>
          <w:szCs w:val="28"/>
        </w:rPr>
        <w:t>=123)</w:t>
      </w:r>
    </w:p>
    <w:p w14:paraId="2B002EB7" w14:textId="77777777" w:rsidR="009D678F" w:rsidRPr="009D678F" w:rsidRDefault="009D678F" w:rsidP="009D678F">
      <w:pPr>
        <w:rPr>
          <w:sz w:val="28"/>
          <w:szCs w:val="28"/>
        </w:rPr>
      </w:pPr>
    </w:p>
    <w:p w14:paraId="410CF2BB" w14:textId="77777777" w:rsidR="009D678F" w:rsidRPr="009D678F" w:rsidRDefault="009D678F" w:rsidP="009D678F">
      <w:pPr>
        <w:rPr>
          <w:sz w:val="28"/>
          <w:szCs w:val="28"/>
        </w:rPr>
      </w:pPr>
    </w:p>
    <w:p w14:paraId="28C8B804" w14:textId="77777777" w:rsidR="009D678F" w:rsidRPr="009D678F" w:rsidRDefault="009D678F" w:rsidP="009D678F">
      <w:pPr>
        <w:rPr>
          <w:sz w:val="28"/>
          <w:szCs w:val="28"/>
        </w:rPr>
      </w:pPr>
    </w:p>
    <w:p w14:paraId="37484141" w14:textId="77777777" w:rsidR="009D678F" w:rsidRPr="009D678F" w:rsidRDefault="009D678F" w:rsidP="009D678F">
      <w:pPr>
        <w:rPr>
          <w:sz w:val="28"/>
          <w:szCs w:val="28"/>
        </w:rPr>
      </w:pPr>
    </w:p>
    <w:p w14:paraId="69FC1F3F" w14:textId="77777777" w:rsidR="009D678F" w:rsidRPr="009D678F" w:rsidRDefault="009D678F" w:rsidP="009D678F">
      <w:pPr>
        <w:rPr>
          <w:sz w:val="28"/>
          <w:szCs w:val="28"/>
        </w:rPr>
      </w:pPr>
      <w:proofErr w:type="gramStart"/>
      <w:r w:rsidRPr="009D678F">
        <w:rPr>
          <w:sz w:val="28"/>
          <w:szCs w:val="28"/>
        </w:rPr>
        <w:t>print(</w:t>
      </w:r>
      <w:proofErr w:type="gramEnd"/>
      <w:r w:rsidRPr="009D678F">
        <w:rPr>
          <w:sz w:val="28"/>
          <w:szCs w:val="28"/>
        </w:rPr>
        <w:t xml:space="preserve">'Training Data :', </w:t>
      </w:r>
      <w:proofErr w:type="spellStart"/>
      <w:r w:rsidRPr="009D678F">
        <w:rPr>
          <w:sz w:val="28"/>
          <w:szCs w:val="28"/>
        </w:rPr>
        <w:t>X_train.shape</w:t>
      </w:r>
      <w:proofErr w:type="spellEnd"/>
      <w:r w:rsidRPr="009D678F">
        <w:rPr>
          <w:sz w:val="28"/>
          <w:szCs w:val="28"/>
        </w:rPr>
        <w:t>)</w:t>
      </w:r>
    </w:p>
    <w:p w14:paraId="08479C6A" w14:textId="77777777" w:rsidR="009D678F" w:rsidRPr="009D678F" w:rsidRDefault="009D678F" w:rsidP="009D678F">
      <w:pPr>
        <w:rPr>
          <w:sz w:val="28"/>
          <w:szCs w:val="28"/>
        </w:rPr>
      </w:pPr>
    </w:p>
    <w:p w14:paraId="3E4850E5" w14:textId="77777777" w:rsidR="009D678F" w:rsidRPr="009D678F" w:rsidRDefault="009D678F" w:rsidP="009D678F">
      <w:pPr>
        <w:rPr>
          <w:sz w:val="28"/>
          <w:szCs w:val="28"/>
        </w:rPr>
      </w:pPr>
      <w:proofErr w:type="gramStart"/>
      <w:r w:rsidRPr="009D678F">
        <w:rPr>
          <w:sz w:val="28"/>
          <w:szCs w:val="28"/>
        </w:rPr>
        <w:t>print(</w:t>
      </w:r>
      <w:proofErr w:type="gramEnd"/>
      <w:r w:rsidRPr="009D678F">
        <w:rPr>
          <w:sz w:val="28"/>
          <w:szCs w:val="28"/>
        </w:rPr>
        <w:t xml:space="preserve">'Testing Data : ', </w:t>
      </w:r>
      <w:proofErr w:type="spellStart"/>
      <w:r w:rsidRPr="009D678F">
        <w:rPr>
          <w:sz w:val="28"/>
          <w:szCs w:val="28"/>
        </w:rPr>
        <w:t>X_test.shape</w:t>
      </w:r>
      <w:proofErr w:type="spellEnd"/>
      <w:r w:rsidRPr="009D678F">
        <w:rPr>
          <w:sz w:val="28"/>
          <w:szCs w:val="28"/>
        </w:rPr>
        <w:t>)</w:t>
      </w:r>
    </w:p>
    <w:p w14:paraId="3109BC5E" w14:textId="77777777" w:rsidR="009D678F" w:rsidRDefault="009D678F" w:rsidP="004D0D02">
      <w:pPr>
        <w:rPr>
          <w:sz w:val="28"/>
          <w:szCs w:val="28"/>
        </w:rPr>
      </w:pPr>
    </w:p>
    <w:p w14:paraId="71EFA940" w14:textId="77777777" w:rsidR="000E2122" w:rsidRDefault="000E2122" w:rsidP="004D0D02">
      <w:pPr>
        <w:rPr>
          <w:sz w:val="28"/>
          <w:szCs w:val="28"/>
        </w:rPr>
      </w:pPr>
    </w:p>
    <w:p w14:paraId="159DF04A" w14:textId="77777777" w:rsidR="00AF73BC" w:rsidRPr="00AF73BC" w:rsidRDefault="00AF73BC" w:rsidP="00AF73BC">
      <w:pPr>
        <w:rPr>
          <w:b/>
          <w:bCs/>
          <w:sz w:val="28"/>
          <w:szCs w:val="28"/>
        </w:rPr>
      </w:pPr>
      <w:r w:rsidRPr="00AF73BC">
        <w:rPr>
          <w:b/>
          <w:bCs/>
          <w:sz w:val="28"/>
          <w:szCs w:val="28"/>
        </w:rPr>
        <w:t>Feature Extraction</w:t>
      </w:r>
    </w:p>
    <w:p w14:paraId="6717F57C" w14:textId="77777777" w:rsidR="00AF73BC" w:rsidRPr="00AF73BC" w:rsidRDefault="00AF73BC" w:rsidP="00AF73BC">
      <w:pPr>
        <w:rPr>
          <w:sz w:val="28"/>
          <w:szCs w:val="28"/>
        </w:rPr>
      </w:pPr>
      <w:r w:rsidRPr="00AF73BC">
        <w:rPr>
          <w:sz w:val="28"/>
          <w:szCs w:val="28"/>
        </w:rPr>
        <w:t>Here, we use the Bag of Words model (</w:t>
      </w:r>
      <w:proofErr w:type="spellStart"/>
      <w:r w:rsidRPr="00AF73BC">
        <w:rPr>
          <w:sz w:val="28"/>
          <w:szCs w:val="28"/>
        </w:rPr>
        <w:t>CountVectorizer</w:t>
      </w:r>
      <w:proofErr w:type="spellEnd"/>
      <w:r w:rsidRPr="00AF73BC">
        <w:rPr>
          <w:sz w:val="28"/>
          <w:szCs w:val="28"/>
        </w:rPr>
        <w:t>) to convert the cleaned text into numeric features. This is needed for training the machine learning model.</w:t>
      </w:r>
    </w:p>
    <w:p w14:paraId="1D319581" w14:textId="77777777" w:rsidR="00AF73BC" w:rsidRPr="00AF73BC" w:rsidRDefault="00AF73BC" w:rsidP="00AF73BC">
      <w:pPr>
        <w:rPr>
          <w:sz w:val="28"/>
          <w:szCs w:val="28"/>
        </w:rPr>
      </w:pPr>
      <w:r w:rsidRPr="00AF73BC">
        <w:rPr>
          <w:sz w:val="28"/>
          <w:szCs w:val="28"/>
        </w:rPr>
        <w:t># Train Bag of Words model</w:t>
      </w:r>
    </w:p>
    <w:p w14:paraId="12412838" w14:textId="77777777" w:rsidR="00AF73BC" w:rsidRPr="00AF73BC" w:rsidRDefault="00AF73BC" w:rsidP="00AF73BC">
      <w:pPr>
        <w:rPr>
          <w:sz w:val="28"/>
          <w:szCs w:val="28"/>
        </w:rPr>
      </w:pPr>
    </w:p>
    <w:p w14:paraId="68B0A237" w14:textId="77777777" w:rsidR="00AF73BC" w:rsidRPr="00AF73BC" w:rsidRDefault="00AF73BC" w:rsidP="00AF73BC">
      <w:pPr>
        <w:rPr>
          <w:sz w:val="28"/>
          <w:szCs w:val="28"/>
        </w:rPr>
      </w:pPr>
      <w:r w:rsidRPr="00AF73BC">
        <w:rPr>
          <w:sz w:val="28"/>
          <w:szCs w:val="28"/>
        </w:rPr>
        <w:t xml:space="preserve">from </w:t>
      </w:r>
      <w:proofErr w:type="spellStart"/>
      <w:proofErr w:type="gramStart"/>
      <w:r w:rsidRPr="00AF73BC">
        <w:rPr>
          <w:sz w:val="28"/>
          <w:szCs w:val="28"/>
        </w:rPr>
        <w:t>sklearn.feature</w:t>
      </w:r>
      <w:proofErr w:type="gramEnd"/>
      <w:r w:rsidRPr="00AF73BC">
        <w:rPr>
          <w:sz w:val="28"/>
          <w:szCs w:val="28"/>
        </w:rPr>
        <w:t>_extraction.text</w:t>
      </w:r>
      <w:proofErr w:type="spellEnd"/>
      <w:r w:rsidRPr="00AF73BC">
        <w:rPr>
          <w:sz w:val="28"/>
          <w:szCs w:val="28"/>
        </w:rPr>
        <w:t xml:space="preserve"> import </w:t>
      </w:r>
      <w:proofErr w:type="spellStart"/>
      <w:r w:rsidRPr="00AF73BC">
        <w:rPr>
          <w:sz w:val="28"/>
          <w:szCs w:val="28"/>
        </w:rPr>
        <w:t>CountVectorizer</w:t>
      </w:r>
      <w:proofErr w:type="spellEnd"/>
    </w:p>
    <w:p w14:paraId="5B4C08D2" w14:textId="77777777" w:rsidR="00AF73BC" w:rsidRPr="00AF73BC" w:rsidRDefault="00AF73BC" w:rsidP="00AF73BC">
      <w:pPr>
        <w:rPr>
          <w:sz w:val="28"/>
          <w:szCs w:val="28"/>
        </w:rPr>
      </w:pPr>
    </w:p>
    <w:p w14:paraId="0EFB4F43" w14:textId="77777777" w:rsidR="00AF73BC" w:rsidRPr="00AF73BC" w:rsidRDefault="00AF73BC" w:rsidP="00AF73BC">
      <w:pPr>
        <w:rPr>
          <w:sz w:val="28"/>
          <w:szCs w:val="28"/>
        </w:rPr>
      </w:pPr>
      <w:r w:rsidRPr="00AF73BC">
        <w:rPr>
          <w:sz w:val="28"/>
          <w:szCs w:val="28"/>
        </w:rPr>
        <w:t xml:space="preserve">cv = </w:t>
      </w:r>
      <w:proofErr w:type="spellStart"/>
      <w:proofErr w:type="gramStart"/>
      <w:r w:rsidRPr="00AF73BC">
        <w:rPr>
          <w:sz w:val="28"/>
          <w:szCs w:val="28"/>
        </w:rPr>
        <w:t>CountVectorizer</w:t>
      </w:r>
      <w:proofErr w:type="spellEnd"/>
      <w:r w:rsidRPr="00AF73BC">
        <w:rPr>
          <w:sz w:val="28"/>
          <w:szCs w:val="28"/>
        </w:rPr>
        <w:t>(</w:t>
      </w:r>
      <w:proofErr w:type="gramEnd"/>
      <w:r w:rsidRPr="00AF73BC">
        <w:rPr>
          <w:sz w:val="28"/>
          <w:szCs w:val="28"/>
        </w:rPr>
        <w:t>)</w:t>
      </w:r>
    </w:p>
    <w:p w14:paraId="5A1C7130" w14:textId="77777777" w:rsidR="00AF73BC" w:rsidRPr="00AF73BC" w:rsidRDefault="00AF73BC" w:rsidP="00AF73BC">
      <w:pPr>
        <w:rPr>
          <w:sz w:val="28"/>
          <w:szCs w:val="28"/>
        </w:rPr>
      </w:pPr>
    </w:p>
    <w:p w14:paraId="102F32F4" w14:textId="77777777" w:rsidR="00AF73BC" w:rsidRPr="00AF73BC" w:rsidRDefault="00AF73BC" w:rsidP="00AF73BC">
      <w:pPr>
        <w:rPr>
          <w:sz w:val="28"/>
          <w:szCs w:val="28"/>
        </w:rPr>
      </w:pPr>
      <w:proofErr w:type="spellStart"/>
      <w:r w:rsidRPr="00AF73BC">
        <w:rPr>
          <w:sz w:val="28"/>
          <w:szCs w:val="28"/>
        </w:rPr>
        <w:t>X_train_cv</w:t>
      </w:r>
      <w:proofErr w:type="spellEnd"/>
      <w:r w:rsidRPr="00AF73BC">
        <w:rPr>
          <w:sz w:val="28"/>
          <w:szCs w:val="28"/>
        </w:rPr>
        <w:t xml:space="preserve"> = </w:t>
      </w:r>
      <w:proofErr w:type="spellStart"/>
      <w:r w:rsidRPr="00AF73BC">
        <w:rPr>
          <w:sz w:val="28"/>
          <w:szCs w:val="28"/>
        </w:rPr>
        <w:t>cv.fit_transform</w:t>
      </w:r>
      <w:proofErr w:type="spellEnd"/>
      <w:r w:rsidRPr="00AF73BC">
        <w:rPr>
          <w:sz w:val="28"/>
          <w:szCs w:val="28"/>
        </w:rPr>
        <w:t>(</w:t>
      </w:r>
      <w:proofErr w:type="spellStart"/>
      <w:r w:rsidRPr="00AF73BC">
        <w:rPr>
          <w:sz w:val="28"/>
          <w:szCs w:val="28"/>
        </w:rPr>
        <w:t>X_train</w:t>
      </w:r>
      <w:proofErr w:type="spellEnd"/>
      <w:r w:rsidRPr="00AF73BC">
        <w:rPr>
          <w:sz w:val="28"/>
          <w:szCs w:val="28"/>
        </w:rPr>
        <w:t>)</w:t>
      </w:r>
    </w:p>
    <w:p w14:paraId="7DC27F6C" w14:textId="77777777" w:rsidR="00AF73BC" w:rsidRPr="00AF73BC" w:rsidRDefault="00AF73BC" w:rsidP="00AF73BC">
      <w:pPr>
        <w:rPr>
          <w:sz w:val="28"/>
          <w:szCs w:val="28"/>
        </w:rPr>
      </w:pPr>
    </w:p>
    <w:p w14:paraId="299F48B3" w14:textId="77777777" w:rsidR="00AF73BC" w:rsidRPr="00AF73BC" w:rsidRDefault="00AF73BC" w:rsidP="00AF73BC">
      <w:pPr>
        <w:rPr>
          <w:sz w:val="28"/>
          <w:szCs w:val="28"/>
        </w:rPr>
      </w:pPr>
      <w:proofErr w:type="spellStart"/>
      <w:r w:rsidRPr="00AF73BC">
        <w:rPr>
          <w:sz w:val="28"/>
          <w:szCs w:val="28"/>
        </w:rPr>
        <w:t>X_train_</w:t>
      </w:r>
      <w:proofErr w:type="gramStart"/>
      <w:r w:rsidRPr="00AF73BC">
        <w:rPr>
          <w:sz w:val="28"/>
          <w:szCs w:val="28"/>
        </w:rPr>
        <w:t>cv.shape</w:t>
      </w:r>
      <w:proofErr w:type="spellEnd"/>
      <w:proofErr w:type="gramEnd"/>
    </w:p>
    <w:p w14:paraId="440D752B" w14:textId="77777777" w:rsidR="000E2122" w:rsidRDefault="000E2122" w:rsidP="004D0D02">
      <w:pPr>
        <w:rPr>
          <w:sz w:val="28"/>
          <w:szCs w:val="28"/>
        </w:rPr>
      </w:pPr>
    </w:p>
    <w:p w14:paraId="3FBBC58F" w14:textId="77777777" w:rsidR="00AB7B5F" w:rsidRPr="00AB7B5F" w:rsidRDefault="00AB7B5F" w:rsidP="00AB7B5F">
      <w:pPr>
        <w:rPr>
          <w:b/>
          <w:bCs/>
          <w:sz w:val="28"/>
          <w:szCs w:val="28"/>
        </w:rPr>
      </w:pPr>
      <w:r w:rsidRPr="00AB7B5F">
        <w:rPr>
          <w:b/>
          <w:bCs/>
          <w:sz w:val="28"/>
          <w:szCs w:val="28"/>
        </w:rPr>
        <w:t>Model Training and Evaluation</w:t>
      </w:r>
    </w:p>
    <w:p w14:paraId="2196C456" w14:textId="77777777" w:rsidR="00AB7B5F" w:rsidRPr="00AB7B5F" w:rsidRDefault="00AB7B5F" w:rsidP="00AB7B5F">
      <w:pPr>
        <w:rPr>
          <w:sz w:val="28"/>
          <w:szCs w:val="28"/>
        </w:rPr>
      </w:pPr>
      <w:r w:rsidRPr="00AB7B5F">
        <w:rPr>
          <w:sz w:val="28"/>
          <w:szCs w:val="28"/>
        </w:rPr>
        <w:t>In this part, we are training a Logistic Regression model and evaluating the confusion matrix of the trained model.</w:t>
      </w:r>
    </w:p>
    <w:p w14:paraId="2FF6D25D" w14:textId="77777777" w:rsidR="00AB7B5F" w:rsidRPr="00AB7B5F" w:rsidRDefault="00AB7B5F" w:rsidP="00AB7B5F">
      <w:pPr>
        <w:rPr>
          <w:sz w:val="28"/>
          <w:szCs w:val="28"/>
        </w:rPr>
      </w:pPr>
      <w:r w:rsidRPr="00AB7B5F">
        <w:rPr>
          <w:sz w:val="28"/>
          <w:szCs w:val="28"/>
        </w:rPr>
        <w:t># Training Logistic Regression model</w:t>
      </w:r>
    </w:p>
    <w:p w14:paraId="2AF0F953" w14:textId="77777777" w:rsidR="00AB7B5F" w:rsidRPr="00AB7B5F" w:rsidRDefault="00AB7B5F" w:rsidP="00AB7B5F">
      <w:pPr>
        <w:rPr>
          <w:sz w:val="28"/>
          <w:szCs w:val="28"/>
        </w:rPr>
      </w:pPr>
    </w:p>
    <w:p w14:paraId="7999C030" w14:textId="77777777" w:rsidR="00AB7B5F" w:rsidRPr="00AB7B5F" w:rsidRDefault="00AB7B5F" w:rsidP="00AB7B5F">
      <w:pPr>
        <w:rPr>
          <w:sz w:val="28"/>
          <w:szCs w:val="28"/>
        </w:rPr>
      </w:pPr>
      <w:r w:rsidRPr="00AB7B5F">
        <w:rPr>
          <w:sz w:val="28"/>
          <w:szCs w:val="28"/>
        </w:rPr>
        <w:t xml:space="preserve">from </w:t>
      </w:r>
      <w:proofErr w:type="spellStart"/>
      <w:proofErr w:type="gramStart"/>
      <w:r w:rsidRPr="00AB7B5F">
        <w:rPr>
          <w:sz w:val="28"/>
          <w:szCs w:val="28"/>
        </w:rPr>
        <w:t>sklearn.linear</w:t>
      </w:r>
      <w:proofErr w:type="gramEnd"/>
      <w:r w:rsidRPr="00AB7B5F">
        <w:rPr>
          <w:sz w:val="28"/>
          <w:szCs w:val="28"/>
        </w:rPr>
        <w:t>_model</w:t>
      </w:r>
      <w:proofErr w:type="spellEnd"/>
      <w:r w:rsidRPr="00AB7B5F">
        <w:rPr>
          <w:sz w:val="28"/>
          <w:szCs w:val="28"/>
        </w:rPr>
        <w:t xml:space="preserve"> import </w:t>
      </w:r>
      <w:proofErr w:type="spellStart"/>
      <w:r w:rsidRPr="00AB7B5F">
        <w:rPr>
          <w:sz w:val="28"/>
          <w:szCs w:val="28"/>
        </w:rPr>
        <w:t>LogisticRegression</w:t>
      </w:r>
      <w:proofErr w:type="spellEnd"/>
    </w:p>
    <w:p w14:paraId="1A6EE5E1" w14:textId="77777777" w:rsidR="00AB7B5F" w:rsidRPr="00AB7B5F" w:rsidRDefault="00AB7B5F" w:rsidP="00AB7B5F">
      <w:pPr>
        <w:rPr>
          <w:sz w:val="28"/>
          <w:szCs w:val="28"/>
        </w:rPr>
      </w:pPr>
    </w:p>
    <w:p w14:paraId="2B75A6B5" w14:textId="77777777" w:rsidR="00AB7B5F" w:rsidRPr="00AB7B5F" w:rsidRDefault="00AB7B5F" w:rsidP="00AB7B5F">
      <w:pPr>
        <w:rPr>
          <w:sz w:val="28"/>
          <w:szCs w:val="28"/>
        </w:rPr>
      </w:pPr>
      <w:proofErr w:type="spellStart"/>
      <w:r w:rsidRPr="00AB7B5F">
        <w:rPr>
          <w:sz w:val="28"/>
          <w:szCs w:val="28"/>
        </w:rPr>
        <w:t>lr</w:t>
      </w:r>
      <w:proofErr w:type="spellEnd"/>
      <w:r w:rsidRPr="00AB7B5F">
        <w:rPr>
          <w:sz w:val="28"/>
          <w:szCs w:val="28"/>
        </w:rPr>
        <w:t xml:space="preserve"> = </w:t>
      </w:r>
      <w:proofErr w:type="spellStart"/>
      <w:proofErr w:type="gramStart"/>
      <w:r w:rsidRPr="00AB7B5F">
        <w:rPr>
          <w:sz w:val="28"/>
          <w:szCs w:val="28"/>
        </w:rPr>
        <w:t>LogisticRegression</w:t>
      </w:r>
      <w:proofErr w:type="spellEnd"/>
      <w:r w:rsidRPr="00AB7B5F">
        <w:rPr>
          <w:sz w:val="28"/>
          <w:szCs w:val="28"/>
        </w:rPr>
        <w:t>(</w:t>
      </w:r>
      <w:proofErr w:type="gramEnd"/>
      <w:r w:rsidRPr="00AB7B5F">
        <w:rPr>
          <w:sz w:val="28"/>
          <w:szCs w:val="28"/>
        </w:rPr>
        <w:t>)</w:t>
      </w:r>
    </w:p>
    <w:p w14:paraId="5B89298C" w14:textId="77777777" w:rsidR="00AB7B5F" w:rsidRPr="00AB7B5F" w:rsidRDefault="00AB7B5F" w:rsidP="00AB7B5F">
      <w:pPr>
        <w:rPr>
          <w:sz w:val="28"/>
          <w:szCs w:val="28"/>
        </w:rPr>
      </w:pPr>
    </w:p>
    <w:p w14:paraId="380BB7C0" w14:textId="77777777" w:rsidR="00AB7B5F" w:rsidRPr="00AB7B5F" w:rsidRDefault="00AB7B5F" w:rsidP="00AB7B5F">
      <w:pPr>
        <w:rPr>
          <w:sz w:val="28"/>
          <w:szCs w:val="28"/>
        </w:rPr>
      </w:pPr>
      <w:proofErr w:type="spellStart"/>
      <w:proofErr w:type="gramStart"/>
      <w:r w:rsidRPr="00AB7B5F">
        <w:rPr>
          <w:sz w:val="28"/>
          <w:szCs w:val="28"/>
        </w:rPr>
        <w:t>lr.fit</w:t>
      </w:r>
      <w:proofErr w:type="spellEnd"/>
      <w:r w:rsidRPr="00AB7B5F">
        <w:rPr>
          <w:sz w:val="28"/>
          <w:szCs w:val="28"/>
        </w:rPr>
        <w:t>(</w:t>
      </w:r>
      <w:proofErr w:type="spellStart"/>
      <w:proofErr w:type="gramEnd"/>
      <w:r w:rsidRPr="00AB7B5F">
        <w:rPr>
          <w:sz w:val="28"/>
          <w:szCs w:val="28"/>
        </w:rPr>
        <w:t>X_train_cv</w:t>
      </w:r>
      <w:proofErr w:type="spellEnd"/>
      <w:r w:rsidRPr="00AB7B5F">
        <w:rPr>
          <w:sz w:val="28"/>
          <w:szCs w:val="28"/>
        </w:rPr>
        <w:t xml:space="preserve">, </w:t>
      </w:r>
      <w:proofErr w:type="spellStart"/>
      <w:r w:rsidRPr="00AB7B5F">
        <w:rPr>
          <w:sz w:val="28"/>
          <w:szCs w:val="28"/>
        </w:rPr>
        <w:t>y_train</w:t>
      </w:r>
      <w:proofErr w:type="spellEnd"/>
      <w:r w:rsidRPr="00AB7B5F">
        <w:rPr>
          <w:sz w:val="28"/>
          <w:szCs w:val="28"/>
        </w:rPr>
        <w:t>)</w:t>
      </w:r>
    </w:p>
    <w:p w14:paraId="34951D10" w14:textId="77777777" w:rsidR="00AB7B5F" w:rsidRPr="00AB7B5F" w:rsidRDefault="00AB7B5F" w:rsidP="00AB7B5F">
      <w:pPr>
        <w:rPr>
          <w:sz w:val="28"/>
          <w:szCs w:val="28"/>
        </w:rPr>
      </w:pPr>
    </w:p>
    <w:p w14:paraId="5788C042" w14:textId="77777777" w:rsidR="00AB7B5F" w:rsidRPr="00AB7B5F" w:rsidRDefault="00AB7B5F" w:rsidP="00AB7B5F">
      <w:pPr>
        <w:rPr>
          <w:sz w:val="28"/>
          <w:szCs w:val="28"/>
        </w:rPr>
      </w:pPr>
    </w:p>
    <w:p w14:paraId="34448ED3" w14:textId="77777777" w:rsidR="00AB7B5F" w:rsidRPr="00AB7B5F" w:rsidRDefault="00AB7B5F" w:rsidP="00AB7B5F">
      <w:pPr>
        <w:rPr>
          <w:sz w:val="28"/>
          <w:szCs w:val="28"/>
        </w:rPr>
      </w:pPr>
    </w:p>
    <w:p w14:paraId="45280F3E" w14:textId="77777777" w:rsidR="00AB7B5F" w:rsidRPr="00AB7B5F" w:rsidRDefault="00AB7B5F" w:rsidP="00AB7B5F">
      <w:pPr>
        <w:rPr>
          <w:sz w:val="28"/>
          <w:szCs w:val="28"/>
        </w:rPr>
      </w:pPr>
    </w:p>
    <w:p w14:paraId="2CDD8827" w14:textId="77777777" w:rsidR="00AB7B5F" w:rsidRPr="00AB7B5F" w:rsidRDefault="00AB7B5F" w:rsidP="00AB7B5F">
      <w:pPr>
        <w:rPr>
          <w:sz w:val="28"/>
          <w:szCs w:val="28"/>
        </w:rPr>
      </w:pPr>
      <w:r w:rsidRPr="00AB7B5F">
        <w:rPr>
          <w:sz w:val="28"/>
          <w:szCs w:val="28"/>
        </w:rPr>
        <w:t xml:space="preserve"># </w:t>
      </w:r>
      <w:proofErr w:type="gramStart"/>
      <w:r w:rsidRPr="00AB7B5F">
        <w:rPr>
          <w:sz w:val="28"/>
          <w:szCs w:val="28"/>
        </w:rPr>
        <w:t>transform</w:t>
      </w:r>
      <w:proofErr w:type="gramEnd"/>
      <w:r w:rsidRPr="00AB7B5F">
        <w:rPr>
          <w:sz w:val="28"/>
          <w:szCs w:val="28"/>
        </w:rPr>
        <w:t xml:space="preserve"> </w:t>
      </w:r>
      <w:proofErr w:type="spellStart"/>
      <w:r w:rsidRPr="00AB7B5F">
        <w:rPr>
          <w:sz w:val="28"/>
          <w:szCs w:val="28"/>
        </w:rPr>
        <w:t>X_test</w:t>
      </w:r>
      <w:proofErr w:type="spellEnd"/>
      <w:r w:rsidRPr="00AB7B5F">
        <w:rPr>
          <w:sz w:val="28"/>
          <w:szCs w:val="28"/>
        </w:rPr>
        <w:t xml:space="preserve"> using CV</w:t>
      </w:r>
    </w:p>
    <w:p w14:paraId="49BD16B6" w14:textId="77777777" w:rsidR="00AB7B5F" w:rsidRPr="00AB7B5F" w:rsidRDefault="00AB7B5F" w:rsidP="00AB7B5F">
      <w:pPr>
        <w:rPr>
          <w:sz w:val="28"/>
          <w:szCs w:val="28"/>
        </w:rPr>
      </w:pPr>
    </w:p>
    <w:p w14:paraId="761D1616" w14:textId="77777777" w:rsidR="00AB7B5F" w:rsidRPr="00AB7B5F" w:rsidRDefault="00AB7B5F" w:rsidP="00AB7B5F">
      <w:pPr>
        <w:rPr>
          <w:sz w:val="28"/>
          <w:szCs w:val="28"/>
        </w:rPr>
      </w:pPr>
      <w:proofErr w:type="spellStart"/>
      <w:r w:rsidRPr="00AB7B5F">
        <w:rPr>
          <w:sz w:val="28"/>
          <w:szCs w:val="28"/>
        </w:rPr>
        <w:t>X_test_cv</w:t>
      </w:r>
      <w:proofErr w:type="spellEnd"/>
      <w:r w:rsidRPr="00AB7B5F">
        <w:rPr>
          <w:sz w:val="28"/>
          <w:szCs w:val="28"/>
        </w:rPr>
        <w:t xml:space="preserve"> = </w:t>
      </w:r>
      <w:proofErr w:type="spellStart"/>
      <w:proofErr w:type="gramStart"/>
      <w:r w:rsidRPr="00AB7B5F">
        <w:rPr>
          <w:sz w:val="28"/>
          <w:szCs w:val="28"/>
        </w:rPr>
        <w:t>cv.transform</w:t>
      </w:r>
      <w:proofErr w:type="spellEnd"/>
      <w:proofErr w:type="gramEnd"/>
      <w:r w:rsidRPr="00AB7B5F">
        <w:rPr>
          <w:sz w:val="28"/>
          <w:szCs w:val="28"/>
        </w:rPr>
        <w:t>(</w:t>
      </w:r>
      <w:proofErr w:type="spellStart"/>
      <w:r w:rsidRPr="00AB7B5F">
        <w:rPr>
          <w:sz w:val="28"/>
          <w:szCs w:val="28"/>
        </w:rPr>
        <w:t>X_test</w:t>
      </w:r>
      <w:proofErr w:type="spellEnd"/>
      <w:r w:rsidRPr="00AB7B5F">
        <w:rPr>
          <w:sz w:val="28"/>
          <w:szCs w:val="28"/>
        </w:rPr>
        <w:t>)</w:t>
      </w:r>
    </w:p>
    <w:p w14:paraId="54E53F41" w14:textId="77777777" w:rsidR="00AB7B5F" w:rsidRPr="00AB7B5F" w:rsidRDefault="00AB7B5F" w:rsidP="00AB7B5F">
      <w:pPr>
        <w:rPr>
          <w:sz w:val="28"/>
          <w:szCs w:val="28"/>
        </w:rPr>
      </w:pPr>
    </w:p>
    <w:p w14:paraId="79B884CA" w14:textId="77777777" w:rsidR="00AB7B5F" w:rsidRPr="00AB7B5F" w:rsidRDefault="00AB7B5F" w:rsidP="00AB7B5F">
      <w:pPr>
        <w:rPr>
          <w:sz w:val="28"/>
          <w:szCs w:val="28"/>
        </w:rPr>
      </w:pPr>
    </w:p>
    <w:p w14:paraId="36CB33F7" w14:textId="77777777" w:rsidR="00AB7B5F" w:rsidRPr="00AB7B5F" w:rsidRDefault="00AB7B5F" w:rsidP="00AB7B5F">
      <w:pPr>
        <w:rPr>
          <w:sz w:val="28"/>
          <w:szCs w:val="28"/>
        </w:rPr>
      </w:pPr>
    </w:p>
    <w:p w14:paraId="2C956ADD" w14:textId="77777777" w:rsidR="00AB7B5F" w:rsidRPr="00AB7B5F" w:rsidRDefault="00AB7B5F" w:rsidP="00AB7B5F">
      <w:pPr>
        <w:rPr>
          <w:sz w:val="28"/>
          <w:szCs w:val="28"/>
        </w:rPr>
      </w:pPr>
    </w:p>
    <w:p w14:paraId="7B317BD8" w14:textId="77777777" w:rsidR="00AB7B5F" w:rsidRPr="00AB7B5F" w:rsidRDefault="00AB7B5F" w:rsidP="00AB7B5F">
      <w:pPr>
        <w:rPr>
          <w:sz w:val="28"/>
          <w:szCs w:val="28"/>
        </w:rPr>
      </w:pPr>
      <w:r w:rsidRPr="00AB7B5F">
        <w:rPr>
          <w:sz w:val="28"/>
          <w:szCs w:val="28"/>
        </w:rPr>
        <w:t xml:space="preserve"># </w:t>
      </w:r>
      <w:proofErr w:type="gramStart"/>
      <w:r w:rsidRPr="00AB7B5F">
        <w:rPr>
          <w:sz w:val="28"/>
          <w:szCs w:val="28"/>
        </w:rPr>
        <w:t>generate</w:t>
      </w:r>
      <w:proofErr w:type="gramEnd"/>
      <w:r w:rsidRPr="00AB7B5F">
        <w:rPr>
          <w:sz w:val="28"/>
          <w:szCs w:val="28"/>
        </w:rPr>
        <w:t xml:space="preserve"> predictions</w:t>
      </w:r>
    </w:p>
    <w:p w14:paraId="34690C53" w14:textId="77777777" w:rsidR="00AB7B5F" w:rsidRPr="00AB7B5F" w:rsidRDefault="00AB7B5F" w:rsidP="00AB7B5F">
      <w:pPr>
        <w:rPr>
          <w:sz w:val="28"/>
          <w:szCs w:val="28"/>
        </w:rPr>
      </w:pPr>
    </w:p>
    <w:p w14:paraId="3D0A938F" w14:textId="77777777" w:rsidR="00AB7B5F" w:rsidRPr="00AB7B5F" w:rsidRDefault="00AB7B5F" w:rsidP="00AB7B5F">
      <w:pPr>
        <w:rPr>
          <w:sz w:val="28"/>
          <w:szCs w:val="28"/>
        </w:rPr>
      </w:pPr>
      <w:r w:rsidRPr="00AB7B5F">
        <w:rPr>
          <w:sz w:val="28"/>
          <w:szCs w:val="28"/>
        </w:rPr>
        <w:t xml:space="preserve">predictions = </w:t>
      </w:r>
      <w:proofErr w:type="spellStart"/>
      <w:proofErr w:type="gramStart"/>
      <w:r w:rsidRPr="00AB7B5F">
        <w:rPr>
          <w:sz w:val="28"/>
          <w:szCs w:val="28"/>
        </w:rPr>
        <w:t>lr.predict</w:t>
      </w:r>
      <w:proofErr w:type="spellEnd"/>
      <w:proofErr w:type="gramEnd"/>
      <w:r w:rsidRPr="00AB7B5F">
        <w:rPr>
          <w:sz w:val="28"/>
          <w:szCs w:val="28"/>
        </w:rPr>
        <w:t>(</w:t>
      </w:r>
      <w:proofErr w:type="spellStart"/>
      <w:r w:rsidRPr="00AB7B5F">
        <w:rPr>
          <w:sz w:val="28"/>
          <w:szCs w:val="28"/>
        </w:rPr>
        <w:t>X_test_cv</w:t>
      </w:r>
      <w:proofErr w:type="spellEnd"/>
      <w:r w:rsidRPr="00AB7B5F">
        <w:rPr>
          <w:sz w:val="28"/>
          <w:szCs w:val="28"/>
        </w:rPr>
        <w:t>)</w:t>
      </w:r>
    </w:p>
    <w:p w14:paraId="59CBB2C2" w14:textId="77777777" w:rsidR="00AB7B5F" w:rsidRPr="00AB7B5F" w:rsidRDefault="00AB7B5F" w:rsidP="00AB7B5F">
      <w:pPr>
        <w:rPr>
          <w:sz w:val="28"/>
          <w:szCs w:val="28"/>
        </w:rPr>
      </w:pPr>
    </w:p>
    <w:p w14:paraId="7695A633" w14:textId="77777777" w:rsidR="00AB7B5F" w:rsidRPr="00AB7B5F" w:rsidRDefault="00AB7B5F" w:rsidP="00AB7B5F">
      <w:pPr>
        <w:rPr>
          <w:sz w:val="28"/>
          <w:szCs w:val="28"/>
        </w:rPr>
      </w:pPr>
      <w:r w:rsidRPr="00AB7B5F">
        <w:rPr>
          <w:sz w:val="28"/>
          <w:szCs w:val="28"/>
        </w:rPr>
        <w:t>predictions</w:t>
      </w:r>
    </w:p>
    <w:p w14:paraId="6030302D" w14:textId="77777777" w:rsidR="0017580F" w:rsidRDefault="0017580F" w:rsidP="004D0D02">
      <w:pPr>
        <w:rPr>
          <w:sz w:val="28"/>
          <w:szCs w:val="28"/>
        </w:rPr>
      </w:pPr>
    </w:p>
    <w:p w14:paraId="3D600BF3" w14:textId="77777777" w:rsidR="00894F3F" w:rsidRDefault="00894F3F" w:rsidP="004D0D02">
      <w:pPr>
        <w:rPr>
          <w:sz w:val="28"/>
          <w:szCs w:val="28"/>
        </w:rPr>
      </w:pPr>
    </w:p>
    <w:p w14:paraId="498FA9FE" w14:textId="77777777" w:rsidR="00894F3F" w:rsidRDefault="00894F3F" w:rsidP="004D0D02">
      <w:pPr>
        <w:rPr>
          <w:sz w:val="28"/>
          <w:szCs w:val="28"/>
        </w:rPr>
      </w:pPr>
    </w:p>
    <w:p w14:paraId="1675A4B9" w14:textId="77777777" w:rsidR="00894F3F" w:rsidRPr="00894F3F" w:rsidRDefault="00894F3F" w:rsidP="00894F3F">
      <w:pPr>
        <w:rPr>
          <w:sz w:val="28"/>
          <w:szCs w:val="28"/>
        </w:rPr>
      </w:pPr>
      <w:r w:rsidRPr="00894F3F">
        <w:rPr>
          <w:sz w:val="28"/>
          <w:szCs w:val="28"/>
        </w:rPr>
        <w:t># confusion matrix</w:t>
      </w:r>
    </w:p>
    <w:p w14:paraId="3A3CFBBD" w14:textId="77777777" w:rsidR="00894F3F" w:rsidRPr="00894F3F" w:rsidRDefault="00894F3F" w:rsidP="00894F3F">
      <w:pPr>
        <w:rPr>
          <w:sz w:val="28"/>
          <w:szCs w:val="28"/>
        </w:rPr>
      </w:pPr>
    </w:p>
    <w:p w14:paraId="509253C8" w14:textId="77777777" w:rsidR="00894F3F" w:rsidRPr="00894F3F" w:rsidRDefault="00894F3F" w:rsidP="00894F3F">
      <w:pPr>
        <w:rPr>
          <w:sz w:val="28"/>
          <w:szCs w:val="28"/>
        </w:rPr>
      </w:pPr>
      <w:r w:rsidRPr="00894F3F">
        <w:rPr>
          <w:sz w:val="28"/>
          <w:szCs w:val="28"/>
        </w:rPr>
        <w:t>import pandas as pd</w:t>
      </w:r>
    </w:p>
    <w:p w14:paraId="18A4FC7F" w14:textId="77777777" w:rsidR="00894F3F" w:rsidRPr="00894F3F" w:rsidRDefault="00894F3F" w:rsidP="00894F3F">
      <w:pPr>
        <w:rPr>
          <w:sz w:val="28"/>
          <w:szCs w:val="28"/>
        </w:rPr>
      </w:pPr>
    </w:p>
    <w:p w14:paraId="0C7749A4" w14:textId="77777777" w:rsidR="00894F3F" w:rsidRPr="00894F3F" w:rsidRDefault="00894F3F" w:rsidP="00894F3F">
      <w:pPr>
        <w:rPr>
          <w:sz w:val="28"/>
          <w:szCs w:val="28"/>
        </w:rPr>
      </w:pPr>
      <w:r w:rsidRPr="00894F3F">
        <w:rPr>
          <w:sz w:val="28"/>
          <w:szCs w:val="28"/>
        </w:rPr>
        <w:t xml:space="preserve">from </w:t>
      </w:r>
      <w:proofErr w:type="spellStart"/>
      <w:r w:rsidRPr="00894F3F">
        <w:rPr>
          <w:sz w:val="28"/>
          <w:szCs w:val="28"/>
        </w:rPr>
        <w:t>sklearn</w:t>
      </w:r>
      <w:proofErr w:type="spellEnd"/>
      <w:r w:rsidRPr="00894F3F">
        <w:rPr>
          <w:sz w:val="28"/>
          <w:szCs w:val="28"/>
        </w:rPr>
        <w:t xml:space="preserve"> import metrics</w:t>
      </w:r>
    </w:p>
    <w:p w14:paraId="5750C037" w14:textId="77777777" w:rsidR="00894F3F" w:rsidRPr="00894F3F" w:rsidRDefault="00894F3F" w:rsidP="00894F3F">
      <w:pPr>
        <w:rPr>
          <w:sz w:val="28"/>
          <w:szCs w:val="28"/>
        </w:rPr>
      </w:pPr>
    </w:p>
    <w:p w14:paraId="4FEADB31" w14:textId="77777777" w:rsidR="00894F3F" w:rsidRPr="00894F3F" w:rsidRDefault="00894F3F" w:rsidP="00894F3F">
      <w:pPr>
        <w:rPr>
          <w:sz w:val="28"/>
          <w:szCs w:val="28"/>
        </w:rPr>
      </w:pPr>
      <w:proofErr w:type="spellStart"/>
      <w:r w:rsidRPr="00894F3F">
        <w:rPr>
          <w:sz w:val="28"/>
          <w:szCs w:val="28"/>
        </w:rPr>
        <w:t>df</w:t>
      </w:r>
      <w:proofErr w:type="spellEnd"/>
      <w:r w:rsidRPr="00894F3F">
        <w:rPr>
          <w:sz w:val="28"/>
          <w:szCs w:val="28"/>
        </w:rPr>
        <w:t xml:space="preserve"> = </w:t>
      </w:r>
      <w:proofErr w:type="spellStart"/>
      <w:proofErr w:type="gramStart"/>
      <w:r w:rsidRPr="00894F3F">
        <w:rPr>
          <w:sz w:val="28"/>
          <w:szCs w:val="28"/>
        </w:rPr>
        <w:t>pd.DataFrame</w:t>
      </w:r>
      <w:proofErr w:type="spellEnd"/>
      <w:proofErr w:type="gramEnd"/>
      <w:r w:rsidRPr="00894F3F">
        <w:rPr>
          <w:sz w:val="28"/>
          <w:szCs w:val="28"/>
        </w:rPr>
        <w:t>(</w:t>
      </w:r>
      <w:proofErr w:type="spellStart"/>
      <w:r w:rsidRPr="00894F3F">
        <w:rPr>
          <w:sz w:val="28"/>
          <w:szCs w:val="28"/>
        </w:rPr>
        <w:t>metrics.confusion_matrix</w:t>
      </w:r>
      <w:proofErr w:type="spellEnd"/>
      <w:r w:rsidRPr="00894F3F">
        <w:rPr>
          <w:sz w:val="28"/>
          <w:szCs w:val="28"/>
        </w:rPr>
        <w:t>(</w:t>
      </w:r>
      <w:proofErr w:type="spellStart"/>
      <w:r w:rsidRPr="00894F3F">
        <w:rPr>
          <w:sz w:val="28"/>
          <w:szCs w:val="28"/>
        </w:rPr>
        <w:t>y_test,predictions</w:t>
      </w:r>
      <w:proofErr w:type="spellEnd"/>
      <w:r w:rsidRPr="00894F3F">
        <w:rPr>
          <w:sz w:val="28"/>
          <w:szCs w:val="28"/>
        </w:rPr>
        <w:t>), index=['</w:t>
      </w:r>
      <w:proofErr w:type="spellStart"/>
      <w:r w:rsidRPr="00894F3F">
        <w:rPr>
          <w:sz w:val="28"/>
          <w:szCs w:val="28"/>
        </w:rPr>
        <w:t>ham','spam</w:t>
      </w:r>
      <w:proofErr w:type="spellEnd"/>
      <w:r w:rsidRPr="00894F3F">
        <w:rPr>
          <w:sz w:val="28"/>
          <w:szCs w:val="28"/>
        </w:rPr>
        <w:t>'], columns=['</w:t>
      </w:r>
      <w:proofErr w:type="spellStart"/>
      <w:r w:rsidRPr="00894F3F">
        <w:rPr>
          <w:sz w:val="28"/>
          <w:szCs w:val="28"/>
        </w:rPr>
        <w:t>ham','spam</w:t>
      </w:r>
      <w:proofErr w:type="spellEnd"/>
      <w:r w:rsidRPr="00894F3F">
        <w:rPr>
          <w:sz w:val="28"/>
          <w:szCs w:val="28"/>
        </w:rPr>
        <w:t>'])</w:t>
      </w:r>
    </w:p>
    <w:p w14:paraId="7FE7BF23" w14:textId="77777777" w:rsidR="00894F3F" w:rsidRPr="00894F3F" w:rsidRDefault="00894F3F" w:rsidP="00894F3F">
      <w:pPr>
        <w:rPr>
          <w:sz w:val="28"/>
          <w:szCs w:val="28"/>
        </w:rPr>
      </w:pPr>
    </w:p>
    <w:p w14:paraId="747AF617" w14:textId="789CA7D5" w:rsidR="00894F3F" w:rsidRPr="002D5277" w:rsidRDefault="00894F3F" w:rsidP="00894F3F">
      <w:pPr>
        <w:rPr>
          <w:sz w:val="28"/>
          <w:szCs w:val="28"/>
        </w:rPr>
      </w:pPr>
      <w:proofErr w:type="spellStart"/>
      <w:r w:rsidRPr="00894F3F">
        <w:rPr>
          <w:sz w:val="28"/>
          <w:szCs w:val="28"/>
        </w:rPr>
        <w:t>df</w:t>
      </w:r>
      <w:proofErr w:type="spellEnd"/>
    </w:p>
    <w:sectPr w:rsidR="00894F3F" w:rsidRPr="002D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00ABB"/>
    <w:multiLevelType w:val="multilevel"/>
    <w:tmpl w:val="9EC4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1917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B1B"/>
    <w:rsid w:val="00000374"/>
    <w:rsid w:val="00013F71"/>
    <w:rsid w:val="0002001F"/>
    <w:rsid w:val="0002404E"/>
    <w:rsid w:val="00040CCB"/>
    <w:rsid w:val="0004624F"/>
    <w:rsid w:val="00060868"/>
    <w:rsid w:val="00060CEE"/>
    <w:rsid w:val="0006443B"/>
    <w:rsid w:val="00072512"/>
    <w:rsid w:val="00077E64"/>
    <w:rsid w:val="0008336F"/>
    <w:rsid w:val="00091020"/>
    <w:rsid w:val="000A4141"/>
    <w:rsid w:val="000A5FD5"/>
    <w:rsid w:val="000B0606"/>
    <w:rsid w:val="000C69E4"/>
    <w:rsid w:val="000D5344"/>
    <w:rsid w:val="000E2122"/>
    <w:rsid w:val="000F120A"/>
    <w:rsid w:val="000F1708"/>
    <w:rsid w:val="001067A1"/>
    <w:rsid w:val="00133BE1"/>
    <w:rsid w:val="001401C7"/>
    <w:rsid w:val="00157BB1"/>
    <w:rsid w:val="00172B7A"/>
    <w:rsid w:val="0017580F"/>
    <w:rsid w:val="00176695"/>
    <w:rsid w:val="00177F9D"/>
    <w:rsid w:val="00181CE1"/>
    <w:rsid w:val="00190D50"/>
    <w:rsid w:val="001A15FF"/>
    <w:rsid w:val="001A2835"/>
    <w:rsid w:val="001A6DC3"/>
    <w:rsid w:val="001B09CA"/>
    <w:rsid w:val="001B2AB1"/>
    <w:rsid w:val="001B44CD"/>
    <w:rsid w:val="001C5FD7"/>
    <w:rsid w:val="001C760C"/>
    <w:rsid w:val="001C7FFD"/>
    <w:rsid w:val="001E0DAC"/>
    <w:rsid w:val="001E47B2"/>
    <w:rsid w:val="001F5191"/>
    <w:rsid w:val="002110A9"/>
    <w:rsid w:val="00213C75"/>
    <w:rsid w:val="002224B8"/>
    <w:rsid w:val="0022616E"/>
    <w:rsid w:val="00247496"/>
    <w:rsid w:val="00251484"/>
    <w:rsid w:val="002815BD"/>
    <w:rsid w:val="002A0A80"/>
    <w:rsid w:val="002B3EC7"/>
    <w:rsid w:val="002B76C1"/>
    <w:rsid w:val="002C208B"/>
    <w:rsid w:val="002D37E2"/>
    <w:rsid w:val="002D5277"/>
    <w:rsid w:val="002D6781"/>
    <w:rsid w:val="002E058F"/>
    <w:rsid w:val="002E0E81"/>
    <w:rsid w:val="002E6F08"/>
    <w:rsid w:val="002F023D"/>
    <w:rsid w:val="002F2B7E"/>
    <w:rsid w:val="00307139"/>
    <w:rsid w:val="003110D9"/>
    <w:rsid w:val="0032241D"/>
    <w:rsid w:val="003527CB"/>
    <w:rsid w:val="00360819"/>
    <w:rsid w:val="00367433"/>
    <w:rsid w:val="00371CEE"/>
    <w:rsid w:val="00372A1E"/>
    <w:rsid w:val="00372EF5"/>
    <w:rsid w:val="0037427C"/>
    <w:rsid w:val="00380638"/>
    <w:rsid w:val="00384146"/>
    <w:rsid w:val="00387493"/>
    <w:rsid w:val="00392978"/>
    <w:rsid w:val="00396EF1"/>
    <w:rsid w:val="003A0AF1"/>
    <w:rsid w:val="003A1102"/>
    <w:rsid w:val="003A494D"/>
    <w:rsid w:val="003B5B1B"/>
    <w:rsid w:val="003C0204"/>
    <w:rsid w:val="003D0854"/>
    <w:rsid w:val="003D5EEE"/>
    <w:rsid w:val="003F12EA"/>
    <w:rsid w:val="003F6A5D"/>
    <w:rsid w:val="004002D7"/>
    <w:rsid w:val="00401675"/>
    <w:rsid w:val="00436A06"/>
    <w:rsid w:val="00460C0F"/>
    <w:rsid w:val="00463002"/>
    <w:rsid w:val="00466EBD"/>
    <w:rsid w:val="00472975"/>
    <w:rsid w:val="004731D0"/>
    <w:rsid w:val="00480A09"/>
    <w:rsid w:val="00481A6B"/>
    <w:rsid w:val="004823AB"/>
    <w:rsid w:val="00486E6D"/>
    <w:rsid w:val="004B455D"/>
    <w:rsid w:val="004B6CB5"/>
    <w:rsid w:val="004D0D02"/>
    <w:rsid w:val="004D720F"/>
    <w:rsid w:val="004E2078"/>
    <w:rsid w:val="004E2148"/>
    <w:rsid w:val="004F3563"/>
    <w:rsid w:val="004F5985"/>
    <w:rsid w:val="00504AE4"/>
    <w:rsid w:val="00504DBF"/>
    <w:rsid w:val="005079D2"/>
    <w:rsid w:val="00512102"/>
    <w:rsid w:val="00513FD6"/>
    <w:rsid w:val="0051400E"/>
    <w:rsid w:val="00521509"/>
    <w:rsid w:val="0052619E"/>
    <w:rsid w:val="005332AD"/>
    <w:rsid w:val="00543BB9"/>
    <w:rsid w:val="005638CF"/>
    <w:rsid w:val="00564865"/>
    <w:rsid w:val="005725CB"/>
    <w:rsid w:val="0058142D"/>
    <w:rsid w:val="00584A0D"/>
    <w:rsid w:val="00585FAF"/>
    <w:rsid w:val="005914CF"/>
    <w:rsid w:val="00595FF8"/>
    <w:rsid w:val="005A3E26"/>
    <w:rsid w:val="005A4CC6"/>
    <w:rsid w:val="005A56D8"/>
    <w:rsid w:val="005C76CA"/>
    <w:rsid w:val="005E50D3"/>
    <w:rsid w:val="005F38AF"/>
    <w:rsid w:val="005F4DD5"/>
    <w:rsid w:val="005F4E9B"/>
    <w:rsid w:val="006009BA"/>
    <w:rsid w:val="00601941"/>
    <w:rsid w:val="00610B4B"/>
    <w:rsid w:val="00615EF0"/>
    <w:rsid w:val="00616E22"/>
    <w:rsid w:val="00621AA1"/>
    <w:rsid w:val="00626814"/>
    <w:rsid w:val="006322E6"/>
    <w:rsid w:val="006348D2"/>
    <w:rsid w:val="00656464"/>
    <w:rsid w:val="00664CF8"/>
    <w:rsid w:val="00671063"/>
    <w:rsid w:val="00675730"/>
    <w:rsid w:val="00682504"/>
    <w:rsid w:val="00684D9D"/>
    <w:rsid w:val="00687884"/>
    <w:rsid w:val="006918FD"/>
    <w:rsid w:val="006A0C5C"/>
    <w:rsid w:val="006B0B9C"/>
    <w:rsid w:val="006B5D4F"/>
    <w:rsid w:val="006B77FC"/>
    <w:rsid w:val="006C1E8D"/>
    <w:rsid w:val="006D2803"/>
    <w:rsid w:val="006D70CA"/>
    <w:rsid w:val="006E0067"/>
    <w:rsid w:val="006E0E71"/>
    <w:rsid w:val="006E4B31"/>
    <w:rsid w:val="006E6A38"/>
    <w:rsid w:val="006F1E1A"/>
    <w:rsid w:val="006F42D2"/>
    <w:rsid w:val="00724E12"/>
    <w:rsid w:val="0073254E"/>
    <w:rsid w:val="00755B1C"/>
    <w:rsid w:val="00764BB2"/>
    <w:rsid w:val="007729C3"/>
    <w:rsid w:val="007874C9"/>
    <w:rsid w:val="00796FA9"/>
    <w:rsid w:val="007A2E45"/>
    <w:rsid w:val="007B03EA"/>
    <w:rsid w:val="007C1593"/>
    <w:rsid w:val="007C3018"/>
    <w:rsid w:val="007C6771"/>
    <w:rsid w:val="007D07E0"/>
    <w:rsid w:val="007D3F08"/>
    <w:rsid w:val="007D773C"/>
    <w:rsid w:val="007F31A0"/>
    <w:rsid w:val="00800079"/>
    <w:rsid w:val="00806D32"/>
    <w:rsid w:val="00817C6C"/>
    <w:rsid w:val="00826C08"/>
    <w:rsid w:val="00830E88"/>
    <w:rsid w:val="00830EFD"/>
    <w:rsid w:val="008331F2"/>
    <w:rsid w:val="0086066C"/>
    <w:rsid w:val="0087216D"/>
    <w:rsid w:val="00880B34"/>
    <w:rsid w:val="00885C30"/>
    <w:rsid w:val="00894F3F"/>
    <w:rsid w:val="00896FDC"/>
    <w:rsid w:val="008B344A"/>
    <w:rsid w:val="008B3A13"/>
    <w:rsid w:val="008B3D7A"/>
    <w:rsid w:val="008B492E"/>
    <w:rsid w:val="008C60C2"/>
    <w:rsid w:val="008D0A4A"/>
    <w:rsid w:val="008D4AA2"/>
    <w:rsid w:val="008E4035"/>
    <w:rsid w:val="008E5C34"/>
    <w:rsid w:val="008F1CE2"/>
    <w:rsid w:val="00902692"/>
    <w:rsid w:val="00907899"/>
    <w:rsid w:val="0092411A"/>
    <w:rsid w:val="00932AB3"/>
    <w:rsid w:val="00932DB7"/>
    <w:rsid w:val="009405C6"/>
    <w:rsid w:val="009411A3"/>
    <w:rsid w:val="00947676"/>
    <w:rsid w:val="009525EF"/>
    <w:rsid w:val="00954C6E"/>
    <w:rsid w:val="00955136"/>
    <w:rsid w:val="00956608"/>
    <w:rsid w:val="00960576"/>
    <w:rsid w:val="00961782"/>
    <w:rsid w:val="0096751B"/>
    <w:rsid w:val="009744A7"/>
    <w:rsid w:val="00986535"/>
    <w:rsid w:val="009867AB"/>
    <w:rsid w:val="0099495C"/>
    <w:rsid w:val="009A05D0"/>
    <w:rsid w:val="009A2288"/>
    <w:rsid w:val="009B5FBC"/>
    <w:rsid w:val="009C23D8"/>
    <w:rsid w:val="009D14F4"/>
    <w:rsid w:val="009D4906"/>
    <w:rsid w:val="009D678F"/>
    <w:rsid w:val="009E00EF"/>
    <w:rsid w:val="00A03FE8"/>
    <w:rsid w:val="00A07CDA"/>
    <w:rsid w:val="00A14BA7"/>
    <w:rsid w:val="00A315FC"/>
    <w:rsid w:val="00A342CA"/>
    <w:rsid w:val="00A354B2"/>
    <w:rsid w:val="00A46532"/>
    <w:rsid w:val="00A520EE"/>
    <w:rsid w:val="00A61597"/>
    <w:rsid w:val="00A71B9C"/>
    <w:rsid w:val="00A71BFF"/>
    <w:rsid w:val="00A765B7"/>
    <w:rsid w:val="00AB4814"/>
    <w:rsid w:val="00AB7B5F"/>
    <w:rsid w:val="00AC76E1"/>
    <w:rsid w:val="00AD235F"/>
    <w:rsid w:val="00AD2A99"/>
    <w:rsid w:val="00AE03FF"/>
    <w:rsid w:val="00AE1D7B"/>
    <w:rsid w:val="00AF073D"/>
    <w:rsid w:val="00AF73BC"/>
    <w:rsid w:val="00B12676"/>
    <w:rsid w:val="00B20C70"/>
    <w:rsid w:val="00B23341"/>
    <w:rsid w:val="00B24148"/>
    <w:rsid w:val="00B30A5B"/>
    <w:rsid w:val="00B313F6"/>
    <w:rsid w:val="00B44D41"/>
    <w:rsid w:val="00B47AE8"/>
    <w:rsid w:val="00B55089"/>
    <w:rsid w:val="00B5674D"/>
    <w:rsid w:val="00B629A3"/>
    <w:rsid w:val="00B72002"/>
    <w:rsid w:val="00B73AE9"/>
    <w:rsid w:val="00B75B53"/>
    <w:rsid w:val="00B846EF"/>
    <w:rsid w:val="00BB5FBF"/>
    <w:rsid w:val="00BB661B"/>
    <w:rsid w:val="00BB6C5F"/>
    <w:rsid w:val="00BB7954"/>
    <w:rsid w:val="00BC68E1"/>
    <w:rsid w:val="00BE38C9"/>
    <w:rsid w:val="00BF2395"/>
    <w:rsid w:val="00BF483C"/>
    <w:rsid w:val="00C04DDB"/>
    <w:rsid w:val="00C148EE"/>
    <w:rsid w:val="00C31B7A"/>
    <w:rsid w:val="00C36402"/>
    <w:rsid w:val="00C576DB"/>
    <w:rsid w:val="00C57BAD"/>
    <w:rsid w:val="00C600C4"/>
    <w:rsid w:val="00C679AE"/>
    <w:rsid w:val="00C77463"/>
    <w:rsid w:val="00C93189"/>
    <w:rsid w:val="00CB0C46"/>
    <w:rsid w:val="00CD394B"/>
    <w:rsid w:val="00CD627F"/>
    <w:rsid w:val="00CE25E5"/>
    <w:rsid w:val="00CE6766"/>
    <w:rsid w:val="00CF471A"/>
    <w:rsid w:val="00D05385"/>
    <w:rsid w:val="00D1516B"/>
    <w:rsid w:val="00D16933"/>
    <w:rsid w:val="00D3670B"/>
    <w:rsid w:val="00D52F87"/>
    <w:rsid w:val="00D56B5F"/>
    <w:rsid w:val="00D702CF"/>
    <w:rsid w:val="00D70E20"/>
    <w:rsid w:val="00D763A5"/>
    <w:rsid w:val="00D97938"/>
    <w:rsid w:val="00DA4881"/>
    <w:rsid w:val="00DA7A00"/>
    <w:rsid w:val="00DB2E46"/>
    <w:rsid w:val="00DB5B91"/>
    <w:rsid w:val="00DC23D2"/>
    <w:rsid w:val="00DD0E7E"/>
    <w:rsid w:val="00DF4CF2"/>
    <w:rsid w:val="00E035B1"/>
    <w:rsid w:val="00E07641"/>
    <w:rsid w:val="00E16DE2"/>
    <w:rsid w:val="00E17652"/>
    <w:rsid w:val="00E20789"/>
    <w:rsid w:val="00E314F4"/>
    <w:rsid w:val="00E4674D"/>
    <w:rsid w:val="00E539AD"/>
    <w:rsid w:val="00E55D89"/>
    <w:rsid w:val="00E648BF"/>
    <w:rsid w:val="00E87DF8"/>
    <w:rsid w:val="00E90EC2"/>
    <w:rsid w:val="00E932E7"/>
    <w:rsid w:val="00EA081B"/>
    <w:rsid w:val="00EA1254"/>
    <w:rsid w:val="00EA2E68"/>
    <w:rsid w:val="00EA5514"/>
    <w:rsid w:val="00EA6483"/>
    <w:rsid w:val="00EA7746"/>
    <w:rsid w:val="00EC7343"/>
    <w:rsid w:val="00ED286F"/>
    <w:rsid w:val="00ED4830"/>
    <w:rsid w:val="00ED730C"/>
    <w:rsid w:val="00EF0506"/>
    <w:rsid w:val="00F01BD9"/>
    <w:rsid w:val="00F12046"/>
    <w:rsid w:val="00F25271"/>
    <w:rsid w:val="00F253F3"/>
    <w:rsid w:val="00F3490D"/>
    <w:rsid w:val="00F560D4"/>
    <w:rsid w:val="00F6749D"/>
    <w:rsid w:val="00F70C74"/>
    <w:rsid w:val="00F71072"/>
    <w:rsid w:val="00F7197A"/>
    <w:rsid w:val="00F72083"/>
    <w:rsid w:val="00F75C7B"/>
    <w:rsid w:val="00F92CE0"/>
    <w:rsid w:val="00F93971"/>
    <w:rsid w:val="00F96C24"/>
    <w:rsid w:val="00FA78AA"/>
    <w:rsid w:val="00FB1E6E"/>
    <w:rsid w:val="00FC36AF"/>
    <w:rsid w:val="00FC6EF4"/>
    <w:rsid w:val="00FE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5C184B"/>
  <w15:chartTrackingRefBased/>
  <w15:docId w15:val="{502EFA27-E2FA-4765-AAC2-84E734B7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B1"/>
    <w:pPr>
      <w:spacing w:after="0" w:line="240" w:lineRule="auto"/>
    </w:pPr>
    <w:rPr>
      <w:rFonts w:ascii="Times New Roman" w:eastAsiaTheme="minorEastAsia" w:hAnsi="Times New Roman"/>
    </w:rPr>
  </w:style>
  <w:style w:type="paragraph" w:styleId="Heading1">
    <w:name w:val="heading 1"/>
    <w:basedOn w:val="Normal"/>
    <w:link w:val="Heading1Char"/>
    <w:uiPriority w:val="9"/>
    <w:qFormat/>
    <w:rsid w:val="00157BB1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B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B1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B1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B1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B1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B1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B1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B1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B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BB1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57BB1"/>
    <w:pPr>
      <w:spacing w:after="200"/>
    </w:pPr>
    <w:rPr>
      <w:rFonts w:cs="Times New Roman"/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157BB1"/>
    <w:rPr>
      <w:b/>
      <w:bCs/>
    </w:rPr>
  </w:style>
  <w:style w:type="paragraph" w:styleId="NoSpacing">
    <w:name w:val="No Spacing"/>
    <w:uiPriority w:val="1"/>
    <w:qFormat/>
    <w:rsid w:val="00157BB1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157BB1"/>
    <w:pPr>
      <w:ind w:left="720"/>
      <w:contextualSpacing/>
    </w:pPr>
    <w:rPr>
      <w:rFonts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B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B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B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B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B1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B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B1B"/>
    <w:rPr>
      <w:rFonts w:ascii="Times New Roman" w:eastAsiaTheme="minorEastAsia" w:hAnsi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B5B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B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B1B"/>
    <w:rPr>
      <w:rFonts w:ascii="Times New Roman" w:eastAsiaTheme="minorEastAsia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B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~WRL2460</Template>
  <TotalTime>197</TotalTime>
  <Pages>1</Pages>
  <Words>357</Words>
  <Characters>2478</Characters>
  <Application>Microsoft Office Word</Application>
  <DocSecurity>0</DocSecurity>
  <Lines>190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01-243172-020</dc:creator>
  <cp:keywords/>
  <dc:description/>
  <cp:lastModifiedBy>01-243172-020</cp:lastModifiedBy>
  <cp:revision>20</cp:revision>
  <dcterms:created xsi:type="dcterms:W3CDTF">2024-09-12T11:51:00Z</dcterms:created>
  <dcterms:modified xsi:type="dcterms:W3CDTF">2024-09-12T15:08:00Z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199c9a06afe6a01ed69ebcc12b965f11ac3fbab679d01d1598547976d4b73ad3</vt:lpwstr>
  </property>
</Properties>
</file>